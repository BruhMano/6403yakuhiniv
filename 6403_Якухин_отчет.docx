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86DDE8" w14:textId="77777777" w:rsidR="00165265" w:rsidRDefault="00165265" w:rsidP="00A22A43">
      <w:pPr>
        <w:pStyle w:val="ac"/>
        <w:rPr>
          <w:bCs/>
        </w:rPr>
      </w:pPr>
      <w:r w:rsidRPr="00F47912">
        <w:t xml:space="preserve">МИНИСТЕРСТВО </w:t>
      </w:r>
      <w:r w:rsidR="0002457D" w:rsidRPr="00F47912">
        <w:t xml:space="preserve">НАУКИ </w:t>
      </w:r>
      <w:r w:rsidRPr="00F47912">
        <w:t xml:space="preserve">И </w:t>
      </w:r>
      <w:r w:rsidR="0002457D" w:rsidRPr="00A22A43">
        <w:t>ВЫСШЕГО</w:t>
      </w:r>
      <w:r w:rsidR="0002457D">
        <w:t xml:space="preserve"> </w:t>
      </w:r>
      <w:r w:rsidR="0002457D" w:rsidRPr="00F47912">
        <w:t>ОБРАЗОВАНИЯ</w:t>
      </w:r>
      <w:r w:rsidRPr="00113C1C">
        <w:br/>
      </w:r>
      <w:r w:rsidRPr="00F47912">
        <w:t>РОССИЙСКОЙ ФЕДЕРАЦИИ</w:t>
      </w:r>
      <w:r w:rsidRPr="00F47912">
        <w:rPr>
          <w:bCs/>
        </w:rPr>
        <w:t xml:space="preserve"> </w:t>
      </w:r>
    </w:p>
    <w:p w14:paraId="3AFC076A" w14:textId="77777777" w:rsidR="00A22A43" w:rsidRPr="00A22A43" w:rsidRDefault="00A22A43" w:rsidP="00521366"/>
    <w:p w14:paraId="71B54A57" w14:textId="77777777" w:rsidR="00165265" w:rsidRPr="00113C1C" w:rsidRDefault="00150B0B" w:rsidP="00A22A43">
      <w:pPr>
        <w:pStyle w:val="ac"/>
      </w:pPr>
      <w:r>
        <w:t>ф</w:t>
      </w:r>
      <w:r w:rsidR="00165265">
        <w:t>едеральное г</w:t>
      </w:r>
      <w:r w:rsidR="00165265" w:rsidRPr="001B21E4">
        <w:t xml:space="preserve">осударственное </w:t>
      </w:r>
      <w:r w:rsidR="00165265">
        <w:t xml:space="preserve">автономное </w:t>
      </w:r>
      <w:r w:rsidR="00165265" w:rsidRPr="00113C1C">
        <w:br/>
      </w:r>
      <w:r w:rsidR="00165265" w:rsidRPr="001B21E4">
        <w:t>образовательное</w:t>
      </w:r>
      <w:r w:rsidR="00165265" w:rsidRPr="00113C1C">
        <w:t xml:space="preserve"> </w:t>
      </w:r>
      <w:r w:rsidR="00165265" w:rsidRPr="001B21E4">
        <w:t>учреждение высшего образования</w:t>
      </w:r>
      <w:r w:rsidR="00165265" w:rsidRPr="001B21E4">
        <w:br/>
      </w:r>
      <w:r w:rsidR="00165265">
        <w:t>«С</w:t>
      </w:r>
      <w:r w:rsidR="00165265" w:rsidRPr="001B21E4">
        <w:t xml:space="preserve">амарский </w:t>
      </w:r>
      <w:r w:rsidR="00165265">
        <w:t xml:space="preserve">национальный исследовательский </w:t>
      </w:r>
      <w:r w:rsidR="00165265" w:rsidRPr="001B21E4">
        <w:t xml:space="preserve">университет </w:t>
      </w:r>
      <w:r w:rsidR="00165265">
        <w:br/>
      </w:r>
      <w:r w:rsidR="00165265" w:rsidRPr="001B21E4">
        <w:t>имени академика С.П. Королева</w:t>
      </w:r>
      <w:r w:rsidR="00165265">
        <w:t>»</w:t>
      </w:r>
      <w:r w:rsidR="00A22A43">
        <w:br/>
      </w:r>
      <w:r w:rsidR="00165265" w:rsidRPr="00B03AAA">
        <w:rPr>
          <w:bCs/>
        </w:rPr>
        <w:t>(</w:t>
      </w:r>
      <w:r w:rsidR="00165265">
        <w:rPr>
          <w:bCs/>
        </w:rPr>
        <w:t>Самарский университет)</w:t>
      </w:r>
    </w:p>
    <w:p w14:paraId="52F1EDD4" w14:textId="77777777" w:rsidR="00165265" w:rsidRDefault="00165265" w:rsidP="00A22A43">
      <w:pPr>
        <w:pStyle w:val="ac"/>
      </w:pPr>
    </w:p>
    <w:p w14:paraId="263DD288" w14:textId="77777777" w:rsidR="00165265" w:rsidRPr="00D84EC0" w:rsidRDefault="005C5A77" w:rsidP="00A22A43">
      <w:pPr>
        <w:pStyle w:val="ac"/>
      </w:pPr>
      <w:r>
        <w:t>Институт ин</w:t>
      </w:r>
      <w:r w:rsidRPr="00A22A43">
        <w:rPr>
          <w:rStyle w:val="-0"/>
        </w:rPr>
        <w:t>формати</w:t>
      </w:r>
      <w:r>
        <w:t>ки</w:t>
      </w:r>
      <w:r w:rsidR="00165265">
        <w:t xml:space="preserve"> и </w:t>
      </w:r>
      <w:r>
        <w:t>кибернет</w:t>
      </w:r>
      <w:r w:rsidR="00165265">
        <w:t>ики</w:t>
      </w:r>
    </w:p>
    <w:p w14:paraId="2CC27031" w14:textId="77777777" w:rsidR="00165265" w:rsidRPr="001B21E4" w:rsidRDefault="00165265" w:rsidP="00A22A43">
      <w:pPr>
        <w:pStyle w:val="ac"/>
      </w:pPr>
      <w:r w:rsidRPr="00D84EC0">
        <w:t>Кафедра технической кибернетики</w:t>
      </w:r>
    </w:p>
    <w:p w14:paraId="3A56D7E6" w14:textId="77777777" w:rsidR="00165265" w:rsidRDefault="00165265" w:rsidP="00165265">
      <w:pPr>
        <w:shd w:val="clear" w:color="auto" w:fill="FFFFFF"/>
        <w:jc w:val="center"/>
        <w:rPr>
          <w:bCs/>
          <w:color w:val="000000"/>
          <w:sz w:val="16"/>
          <w:szCs w:val="16"/>
        </w:rPr>
      </w:pPr>
    </w:p>
    <w:p w14:paraId="30A57310" w14:textId="77777777" w:rsidR="00165265" w:rsidRDefault="00165265" w:rsidP="00165265">
      <w:pPr>
        <w:shd w:val="clear" w:color="auto" w:fill="FFFFFF"/>
        <w:jc w:val="center"/>
        <w:rPr>
          <w:bCs/>
          <w:color w:val="000000"/>
          <w:sz w:val="16"/>
          <w:szCs w:val="16"/>
        </w:rPr>
      </w:pPr>
    </w:p>
    <w:p w14:paraId="563C04DA" w14:textId="77777777" w:rsidR="00165265" w:rsidRDefault="00165265" w:rsidP="00165265">
      <w:pPr>
        <w:shd w:val="clear" w:color="auto" w:fill="FFFFFF"/>
        <w:jc w:val="center"/>
        <w:rPr>
          <w:bCs/>
          <w:color w:val="000000"/>
          <w:sz w:val="16"/>
          <w:szCs w:val="16"/>
        </w:rPr>
      </w:pPr>
    </w:p>
    <w:p w14:paraId="57930971" w14:textId="77777777" w:rsidR="00165265" w:rsidRDefault="00165265" w:rsidP="00165265">
      <w:pPr>
        <w:shd w:val="clear" w:color="auto" w:fill="FFFFFF"/>
        <w:jc w:val="center"/>
        <w:rPr>
          <w:bCs/>
          <w:color w:val="000000"/>
          <w:sz w:val="16"/>
          <w:szCs w:val="16"/>
        </w:rPr>
      </w:pPr>
    </w:p>
    <w:p w14:paraId="3EDE239F" w14:textId="77777777" w:rsidR="00165265" w:rsidRDefault="00165265" w:rsidP="00165265">
      <w:pPr>
        <w:shd w:val="clear" w:color="auto" w:fill="FFFFFF"/>
        <w:jc w:val="center"/>
        <w:rPr>
          <w:bCs/>
          <w:color w:val="000000"/>
          <w:sz w:val="16"/>
          <w:szCs w:val="16"/>
        </w:rPr>
      </w:pPr>
    </w:p>
    <w:p w14:paraId="6B094FFE" w14:textId="77777777" w:rsidR="00165265" w:rsidRDefault="00165265" w:rsidP="00165265">
      <w:pPr>
        <w:shd w:val="clear" w:color="auto" w:fill="FFFFFF"/>
        <w:jc w:val="center"/>
        <w:rPr>
          <w:bCs/>
          <w:color w:val="000000"/>
          <w:sz w:val="16"/>
          <w:szCs w:val="16"/>
        </w:rPr>
      </w:pPr>
    </w:p>
    <w:p w14:paraId="5F4EBD2E" w14:textId="77777777" w:rsidR="00165265" w:rsidRDefault="00165265" w:rsidP="00165265">
      <w:pPr>
        <w:shd w:val="clear" w:color="auto" w:fill="FFFFFF"/>
        <w:jc w:val="center"/>
        <w:rPr>
          <w:bCs/>
          <w:color w:val="000000"/>
          <w:sz w:val="16"/>
          <w:szCs w:val="16"/>
        </w:rPr>
      </w:pPr>
    </w:p>
    <w:p w14:paraId="6ABC7BEE" w14:textId="77777777" w:rsidR="00165265" w:rsidRDefault="00165265" w:rsidP="00165265">
      <w:pPr>
        <w:shd w:val="clear" w:color="auto" w:fill="FFFFFF"/>
        <w:jc w:val="center"/>
        <w:rPr>
          <w:bCs/>
          <w:color w:val="000000"/>
          <w:sz w:val="16"/>
          <w:szCs w:val="16"/>
        </w:rPr>
      </w:pPr>
    </w:p>
    <w:p w14:paraId="5BEB3AB7" w14:textId="77777777" w:rsidR="00165265" w:rsidRDefault="00165265" w:rsidP="00165265">
      <w:pPr>
        <w:shd w:val="clear" w:color="auto" w:fill="FFFFFF"/>
        <w:jc w:val="center"/>
        <w:rPr>
          <w:bCs/>
          <w:color w:val="000000"/>
          <w:sz w:val="16"/>
          <w:szCs w:val="16"/>
        </w:rPr>
      </w:pPr>
    </w:p>
    <w:p w14:paraId="6A3875D7" w14:textId="77777777" w:rsidR="00165265" w:rsidRPr="00532BA9" w:rsidRDefault="00165265" w:rsidP="00165265">
      <w:pPr>
        <w:shd w:val="clear" w:color="auto" w:fill="FFFFFF"/>
        <w:jc w:val="center"/>
        <w:rPr>
          <w:bCs/>
          <w:color w:val="000000"/>
          <w:sz w:val="16"/>
          <w:szCs w:val="16"/>
        </w:rPr>
      </w:pPr>
    </w:p>
    <w:p w14:paraId="130DA082" w14:textId="77777777" w:rsidR="00165265" w:rsidRPr="00532BA9" w:rsidRDefault="00165265" w:rsidP="00165265">
      <w:pPr>
        <w:shd w:val="clear" w:color="auto" w:fill="FFFFFF"/>
        <w:jc w:val="center"/>
        <w:rPr>
          <w:bCs/>
          <w:color w:val="000000"/>
          <w:sz w:val="16"/>
          <w:szCs w:val="16"/>
        </w:rPr>
      </w:pPr>
    </w:p>
    <w:p w14:paraId="0CD3682E" w14:textId="54E5F8BA" w:rsidR="00165265" w:rsidRPr="00B54020" w:rsidRDefault="000C4E71" w:rsidP="00A22A43">
      <w:pPr>
        <w:pStyle w:val="ac"/>
      </w:pPr>
      <w:r>
        <w:t>ОТЧЕТ ПО ЛАБОРАТОРНЫМ РАБОТАМ</w:t>
      </w:r>
    </w:p>
    <w:p w14:paraId="25507518" w14:textId="77777777" w:rsidR="00466139" w:rsidRDefault="00466139" w:rsidP="00466139">
      <w:pPr>
        <w:shd w:val="clear" w:color="auto" w:fill="FFFFFF"/>
        <w:jc w:val="center"/>
        <w:rPr>
          <w:b/>
          <w:bCs/>
          <w:color w:val="000000"/>
          <w:sz w:val="16"/>
          <w:szCs w:val="16"/>
        </w:rPr>
      </w:pPr>
    </w:p>
    <w:p w14:paraId="1AA8DF08" w14:textId="77777777" w:rsidR="00165265" w:rsidRPr="00532BA9" w:rsidRDefault="00165265" w:rsidP="00466139">
      <w:pPr>
        <w:shd w:val="clear" w:color="auto" w:fill="FFFFFF"/>
        <w:jc w:val="center"/>
        <w:rPr>
          <w:b/>
          <w:bCs/>
          <w:color w:val="000000"/>
          <w:sz w:val="16"/>
          <w:szCs w:val="16"/>
        </w:rPr>
      </w:pPr>
    </w:p>
    <w:p w14:paraId="7BA0051B" w14:textId="05808744" w:rsidR="00466139" w:rsidRPr="000C4E71" w:rsidRDefault="000C4E71" w:rsidP="00466139">
      <w:pPr>
        <w:shd w:val="clear" w:color="auto" w:fill="FFFFFF"/>
        <w:ind w:left="58"/>
        <w:jc w:val="center"/>
        <w:rPr>
          <w:sz w:val="28"/>
          <w:szCs w:val="28"/>
        </w:rPr>
      </w:pPr>
      <w:r>
        <w:rPr>
          <w:sz w:val="28"/>
          <w:szCs w:val="28"/>
        </w:rPr>
        <w:t>Дисциплина</w:t>
      </w:r>
      <w:r w:rsidRPr="000C4E71">
        <w:rPr>
          <w:sz w:val="28"/>
          <w:szCs w:val="28"/>
        </w:rPr>
        <w:t>:</w:t>
      </w:r>
      <w:r w:rsidRPr="000C4E71">
        <w:t xml:space="preserve"> </w:t>
      </w:r>
      <w:r w:rsidRPr="000C4E71">
        <w:rPr>
          <w:sz w:val="28"/>
          <w:szCs w:val="28"/>
        </w:rPr>
        <w:t xml:space="preserve">«Технологии программирования на </w:t>
      </w:r>
      <w:r w:rsidRPr="000C4E71">
        <w:rPr>
          <w:sz w:val="28"/>
          <w:szCs w:val="28"/>
          <w:lang w:val="en-US"/>
        </w:rPr>
        <w:t>Python</w:t>
      </w:r>
      <w:r w:rsidRPr="000C4E71">
        <w:rPr>
          <w:sz w:val="28"/>
          <w:szCs w:val="28"/>
        </w:rPr>
        <w:t>»</w:t>
      </w:r>
    </w:p>
    <w:p w14:paraId="44F0DDD6" w14:textId="77777777" w:rsidR="00165265" w:rsidRDefault="00165265" w:rsidP="00466139">
      <w:pPr>
        <w:shd w:val="clear" w:color="auto" w:fill="FFFFFF"/>
        <w:ind w:left="58"/>
        <w:jc w:val="center"/>
        <w:rPr>
          <w:sz w:val="16"/>
          <w:szCs w:val="16"/>
        </w:rPr>
      </w:pPr>
    </w:p>
    <w:p w14:paraId="677B2C7D" w14:textId="77777777" w:rsidR="00466139" w:rsidRDefault="00466139" w:rsidP="00466139">
      <w:pPr>
        <w:shd w:val="clear" w:color="auto" w:fill="FFFFFF"/>
        <w:ind w:left="58"/>
        <w:jc w:val="center"/>
        <w:rPr>
          <w:sz w:val="16"/>
          <w:szCs w:val="16"/>
        </w:rPr>
      </w:pPr>
    </w:p>
    <w:p w14:paraId="7B6697C4" w14:textId="77777777" w:rsidR="003C5700" w:rsidRPr="00B54020" w:rsidRDefault="003C5700" w:rsidP="003C5700">
      <w:pPr>
        <w:pStyle w:val="ac"/>
      </w:pPr>
      <w:r w:rsidRPr="005C5669">
        <w:t xml:space="preserve">по программе бакалавриата </w:t>
      </w:r>
      <w:r>
        <w:t>п</w:t>
      </w:r>
      <w:r w:rsidRPr="00B54020">
        <w:t>о направлению подготовки</w:t>
      </w:r>
      <w:r>
        <w:t xml:space="preserve"> </w:t>
      </w:r>
      <w:r>
        <w:br/>
        <w:t>01.03.02  Прикладная математика и информатика,</w:t>
      </w:r>
    </w:p>
    <w:p w14:paraId="29D92AAC" w14:textId="77777777" w:rsidR="003C5700" w:rsidRPr="00476357" w:rsidRDefault="003C5700" w:rsidP="003C5700">
      <w:pPr>
        <w:jc w:val="center"/>
        <w:rPr>
          <w:sz w:val="28"/>
        </w:rPr>
      </w:pPr>
      <w:r w:rsidRPr="00476357">
        <w:rPr>
          <w:sz w:val="28"/>
        </w:rPr>
        <w:t>профиль «</w:t>
      </w:r>
      <w:r w:rsidRPr="00164A94">
        <w:rPr>
          <w:color w:val="000000" w:themeColor="text1"/>
          <w:sz w:val="28"/>
        </w:rPr>
        <w:t>Компьютерные науки</w:t>
      </w:r>
      <w:r w:rsidRPr="00476357">
        <w:rPr>
          <w:sz w:val="28"/>
        </w:rPr>
        <w:t>»</w:t>
      </w:r>
    </w:p>
    <w:p w14:paraId="0B46D4B1" w14:textId="77777777" w:rsidR="0009637C" w:rsidRDefault="0009637C" w:rsidP="00466139">
      <w:pPr>
        <w:shd w:val="clear" w:color="auto" w:fill="FFFFFF"/>
        <w:ind w:left="58"/>
        <w:jc w:val="center"/>
        <w:rPr>
          <w:sz w:val="16"/>
          <w:szCs w:val="16"/>
        </w:rPr>
      </w:pPr>
    </w:p>
    <w:p w14:paraId="375A335D" w14:textId="77777777" w:rsidR="00466139" w:rsidRDefault="00466139" w:rsidP="00466139">
      <w:pPr>
        <w:shd w:val="clear" w:color="auto" w:fill="FFFFFF"/>
        <w:ind w:left="58"/>
        <w:jc w:val="center"/>
        <w:rPr>
          <w:sz w:val="16"/>
          <w:szCs w:val="16"/>
        </w:rPr>
      </w:pPr>
    </w:p>
    <w:p w14:paraId="1A713EF2" w14:textId="77777777" w:rsidR="00466139" w:rsidRDefault="00466139" w:rsidP="00466139">
      <w:pPr>
        <w:shd w:val="clear" w:color="auto" w:fill="FFFFFF"/>
        <w:ind w:left="58"/>
        <w:jc w:val="center"/>
        <w:rPr>
          <w:sz w:val="16"/>
          <w:szCs w:val="16"/>
        </w:rPr>
      </w:pPr>
    </w:p>
    <w:p w14:paraId="05887A52" w14:textId="77777777" w:rsidR="0055446E" w:rsidRPr="007971D6" w:rsidRDefault="0055446E" w:rsidP="00466139">
      <w:pPr>
        <w:shd w:val="clear" w:color="auto" w:fill="FFFFFF"/>
        <w:ind w:left="58"/>
        <w:jc w:val="center"/>
        <w:rPr>
          <w:sz w:val="16"/>
          <w:szCs w:val="16"/>
        </w:rPr>
      </w:pPr>
    </w:p>
    <w:p w14:paraId="5FC95C4D" w14:textId="77777777" w:rsidR="00466139" w:rsidRPr="007971D6" w:rsidRDefault="00466139" w:rsidP="00466139">
      <w:pPr>
        <w:shd w:val="clear" w:color="auto" w:fill="FFFFFF"/>
        <w:ind w:left="58"/>
        <w:jc w:val="center"/>
        <w:rPr>
          <w:sz w:val="16"/>
          <w:szCs w:val="16"/>
        </w:rPr>
      </w:pPr>
    </w:p>
    <w:p w14:paraId="0761D963" w14:textId="31F1FDFF" w:rsidR="00466139" w:rsidRPr="00617F3D" w:rsidRDefault="000C4E71" w:rsidP="000C4E71">
      <w:pPr>
        <w:shd w:val="clear" w:color="auto" w:fill="FFFFFF"/>
        <w:tabs>
          <w:tab w:val="left" w:leader="underscore" w:pos="6840"/>
          <w:tab w:val="left" w:pos="6972"/>
        </w:tabs>
        <w:ind w:left="1259"/>
        <w:jc w:val="right"/>
        <w:rPr>
          <w:sz w:val="28"/>
          <w:szCs w:val="28"/>
        </w:rPr>
      </w:pPr>
      <w:r>
        <w:rPr>
          <w:sz w:val="28"/>
          <w:szCs w:val="28"/>
        </w:rPr>
        <w:t>Выполнил</w:t>
      </w:r>
      <w:r w:rsidRPr="00617F3D">
        <w:rPr>
          <w:sz w:val="28"/>
          <w:szCs w:val="28"/>
        </w:rPr>
        <w:t xml:space="preserve">: </w:t>
      </w:r>
      <w:r w:rsidRPr="000C4E71">
        <w:rPr>
          <w:sz w:val="28"/>
          <w:szCs w:val="28"/>
        </w:rPr>
        <w:t>И.В. Якухин</w:t>
      </w:r>
    </w:p>
    <w:p w14:paraId="74B6FA18" w14:textId="7F4379A9" w:rsidR="000C4E71" w:rsidRPr="00617F3D" w:rsidRDefault="000C4E71" w:rsidP="00617F3D">
      <w:pPr>
        <w:shd w:val="clear" w:color="auto" w:fill="FFFFFF"/>
        <w:tabs>
          <w:tab w:val="left" w:leader="underscore" w:pos="6840"/>
          <w:tab w:val="left" w:pos="6972"/>
        </w:tabs>
        <w:ind w:left="1259"/>
        <w:jc w:val="right"/>
        <w:rPr>
          <w:sz w:val="28"/>
          <w:szCs w:val="28"/>
        </w:rPr>
      </w:pPr>
      <w:r>
        <w:rPr>
          <w:sz w:val="28"/>
          <w:szCs w:val="28"/>
        </w:rPr>
        <w:t>Группа</w:t>
      </w:r>
      <w:r w:rsidRPr="00617F3D">
        <w:rPr>
          <w:sz w:val="28"/>
          <w:szCs w:val="28"/>
        </w:rPr>
        <w:t>:</w:t>
      </w:r>
      <w:r>
        <w:rPr>
          <w:sz w:val="28"/>
          <w:szCs w:val="28"/>
        </w:rPr>
        <w:t xml:space="preserve"> 6403-010302</w:t>
      </w:r>
      <w:r>
        <w:rPr>
          <w:sz w:val="28"/>
          <w:szCs w:val="28"/>
          <w:lang w:val="en-US"/>
        </w:rPr>
        <w:t>D</w:t>
      </w:r>
    </w:p>
    <w:p w14:paraId="233DDCF0" w14:textId="77777777" w:rsidR="000C4E71" w:rsidRPr="00617F3D" w:rsidRDefault="000C4E71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3191D7F9" w14:textId="4B81F724" w:rsidR="000C4E71" w:rsidRPr="00617F3D" w:rsidRDefault="00617F3D" w:rsidP="00617F3D">
      <w:pPr>
        <w:shd w:val="clear" w:color="auto" w:fill="FFFFFF"/>
        <w:tabs>
          <w:tab w:val="left" w:leader="underscore" w:pos="6840"/>
          <w:tab w:val="left" w:pos="6972"/>
        </w:tabs>
        <w:ind w:left="57"/>
        <w:jc w:val="right"/>
        <w:rPr>
          <w:sz w:val="28"/>
          <w:szCs w:val="28"/>
        </w:rPr>
      </w:pPr>
      <w:r>
        <w:rPr>
          <w:sz w:val="28"/>
          <w:szCs w:val="28"/>
        </w:rPr>
        <w:t>Проверил</w:t>
      </w:r>
      <w:r>
        <w:rPr>
          <w:sz w:val="28"/>
          <w:szCs w:val="28"/>
          <w:lang w:val="en-US"/>
        </w:rPr>
        <w:t xml:space="preserve">: </w:t>
      </w:r>
      <w:r>
        <w:rPr>
          <w:sz w:val="28"/>
          <w:szCs w:val="28"/>
        </w:rPr>
        <w:t>Н.В. Головастиков</w:t>
      </w:r>
    </w:p>
    <w:p w14:paraId="6BD6484B" w14:textId="77777777" w:rsidR="000C4E71" w:rsidRPr="00617F3D" w:rsidRDefault="000C4E71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1E0290E9" w14:textId="77777777" w:rsidR="000C4E71" w:rsidRDefault="000C4E71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4C425726" w14:textId="77777777" w:rsidR="00617F3D" w:rsidRDefault="00617F3D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737F4900" w14:textId="77777777" w:rsidR="00617F3D" w:rsidRDefault="00617F3D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1C6B819F" w14:textId="77777777" w:rsidR="00617F3D" w:rsidRPr="00617F3D" w:rsidRDefault="00617F3D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71F103C0" w14:textId="77777777" w:rsidR="000C4E71" w:rsidRPr="00617F3D" w:rsidRDefault="000C4E71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4B62589A" w14:textId="77777777" w:rsidR="000C4E71" w:rsidRPr="00617F3D" w:rsidRDefault="000C4E71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403EBA10" w14:textId="77777777" w:rsidR="000C4E71" w:rsidRPr="00617F3D" w:rsidRDefault="000C4E71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37993C7D" w14:textId="77777777" w:rsidR="000C4E71" w:rsidRPr="00617F3D" w:rsidRDefault="000C4E71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3388B791" w14:textId="77777777" w:rsidR="000C4E71" w:rsidRPr="00617F3D" w:rsidRDefault="000C4E71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0779E85C" w14:textId="77777777" w:rsidR="000C4E71" w:rsidRPr="00617F3D" w:rsidRDefault="000C4E71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5BC1FFDE" w14:textId="77777777" w:rsidR="000C4E71" w:rsidRPr="00617F3D" w:rsidRDefault="000C4E71" w:rsidP="000C4E71">
      <w:pPr>
        <w:shd w:val="clear" w:color="auto" w:fill="FFFFFF"/>
        <w:tabs>
          <w:tab w:val="left" w:leader="underscore" w:pos="6840"/>
          <w:tab w:val="left" w:pos="6972"/>
        </w:tabs>
        <w:ind w:left="57"/>
        <w:jc w:val="center"/>
        <w:rPr>
          <w:sz w:val="28"/>
          <w:szCs w:val="28"/>
        </w:rPr>
      </w:pPr>
    </w:p>
    <w:p w14:paraId="70AE85C7" w14:textId="77777777" w:rsidR="000C4E71" w:rsidRDefault="00466139" w:rsidP="000C4E71">
      <w:pPr>
        <w:pStyle w:val="ac"/>
      </w:pPr>
      <w:r w:rsidRPr="00635E3B">
        <w:t>С</w:t>
      </w:r>
      <w:r w:rsidR="00F12BB1" w:rsidRPr="00635E3B">
        <w:t>амара</w:t>
      </w:r>
      <w:r w:rsidRPr="00635E3B">
        <w:t xml:space="preserve"> 20</w:t>
      </w:r>
      <w:r w:rsidR="00F059B4">
        <w:t>2</w:t>
      </w:r>
      <w:r w:rsidR="000C4E71">
        <w:t>5</w:t>
      </w:r>
    </w:p>
    <w:p w14:paraId="31FB9091" w14:textId="77777777" w:rsidR="00466139" w:rsidRDefault="00466139" w:rsidP="003B5E88">
      <w:pPr>
        <w:pStyle w:val="aff0"/>
      </w:pPr>
      <w:bookmarkStart w:id="0" w:name="_Toc419299846"/>
      <w:bookmarkStart w:id="1" w:name="_Toc419300618"/>
      <w:bookmarkStart w:id="2" w:name="_Toc419322231"/>
      <w:bookmarkStart w:id="3" w:name="_Toc419495476"/>
      <w:bookmarkStart w:id="4" w:name="_Toc419495556"/>
      <w:bookmarkStart w:id="5" w:name="_Toc419495644"/>
      <w:bookmarkStart w:id="6" w:name="_Toc102385401"/>
      <w:bookmarkStart w:id="7" w:name="_Toc102388283"/>
      <w:bookmarkStart w:id="8" w:name="_Toc102389587"/>
      <w:bookmarkStart w:id="9" w:name="_Toc102425291"/>
      <w:bookmarkStart w:id="10" w:name="_Toc102485618"/>
      <w:r w:rsidRPr="00B9237C"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sdt>
      <w:sdtPr>
        <w:rPr>
          <w:rFonts w:eastAsiaTheme="minorEastAsia"/>
          <w:noProof w:val="0"/>
          <w:lang w:eastAsia="ru-RU"/>
        </w:rPr>
        <w:id w:val="-1650971077"/>
        <w:docPartObj>
          <w:docPartGallery w:val="Table of Contents"/>
          <w:docPartUnique/>
        </w:docPartObj>
      </w:sdtPr>
      <w:sdtContent>
        <w:p w14:paraId="3EEC897E" w14:textId="6A0AF14A" w:rsidR="00007FF0" w:rsidRDefault="00F27874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217084941" w:history="1">
            <w:r w:rsidR="00007FF0" w:rsidRPr="00A42797">
              <w:rPr>
                <w:rStyle w:val="af"/>
              </w:rPr>
              <w:t>ВВЕДЕНИЕ</w:t>
            </w:r>
            <w:r w:rsidR="00007FF0">
              <w:rPr>
                <w:webHidden/>
              </w:rPr>
              <w:tab/>
            </w:r>
            <w:r w:rsidR="00007FF0">
              <w:rPr>
                <w:webHidden/>
              </w:rPr>
              <w:fldChar w:fldCharType="begin"/>
            </w:r>
            <w:r w:rsidR="00007FF0">
              <w:rPr>
                <w:webHidden/>
              </w:rPr>
              <w:instrText xml:space="preserve"> PAGEREF _Toc217084941 \h </w:instrText>
            </w:r>
            <w:r w:rsidR="00007FF0">
              <w:rPr>
                <w:webHidden/>
              </w:rPr>
            </w:r>
            <w:r w:rsidR="00007FF0">
              <w:rPr>
                <w:webHidden/>
              </w:rPr>
              <w:fldChar w:fldCharType="separate"/>
            </w:r>
            <w:r w:rsidR="00007FF0">
              <w:rPr>
                <w:webHidden/>
              </w:rPr>
              <w:t>3</w:t>
            </w:r>
            <w:r w:rsidR="00007FF0">
              <w:rPr>
                <w:webHidden/>
              </w:rPr>
              <w:fldChar w:fldCharType="end"/>
            </w:r>
          </w:hyperlink>
        </w:p>
        <w:p w14:paraId="13637EAB" w14:textId="287D172C" w:rsidR="00007FF0" w:rsidRDefault="00007FF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42" w:history="1">
            <w:r w:rsidRPr="00A42797">
              <w:rPr>
                <w:rStyle w:val="af"/>
              </w:rPr>
              <w:t>1 Архитектура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_Toc217084942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AFF1C11" w14:textId="1C43C53B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43" w:history="1">
            <w:r w:rsidRPr="00A42797">
              <w:rPr>
                <w:rStyle w:val="af"/>
                <w:noProof/>
              </w:rPr>
              <w:t>1.1 Уровень абстракции и интерфейсов (interfaces/)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4AFFC" w14:textId="5A9B3A81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44" w:history="1">
            <w:r w:rsidRPr="00A42797">
              <w:rPr>
                <w:rStyle w:val="af"/>
                <w:noProof/>
              </w:rPr>
              <w:t>1.2 Модели предметной области (implementation/dog_image.py)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04177" w14:textId="40818983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45" w:history="1">
            <w:r w:rsidRPr="00A42797">
              <w:rPr>
                <w:rStyle w:val="af"/>
                <w:noProof/>
              </w:rPr>
              <w:t>1.3 Уровень вычислительных стратегий (implementation/)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C7A26" w14:textId="454AE18D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46" w:history="1">
            <w:r w:rsidRPr="00A42797">
              <w:rPr>
                <w:rStyle w:val="af"/>
                <w:noProof/>
              </w:rPr>
              <w:t>1.4 Уровень координации и асинхронного управления (dog_image_processing.py)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6F0D3" w14:textId="0DDF2E87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47" w:history="1">
            <w:r w:rsidRPr="00A42797">
              <w:rPr>
                <w:rStyle w:val="af"/>
                <w:noProof/>
              </w:rPr>
              <w:t>1.5 Инфраструктурный слой и конфигурация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1B394" w14:textId="5349233F" w:rsidR="00007FF0" w:rsidRDefault="00007FF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48" w:history="1">
            <w:r w:rsidRPr="00A42797">
              <w:rPr>
                <w:rStyle w:val="af"/>
              </w:rPr>
              <w:t>2 Внутренняя реализация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_Toc217084948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CE3284E" w14:textId="45526245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49" w:history="1">
            <w:r w:rsidRPr="00A42797">
              <w:rPr>
                <w:rStyle w:val="af"/>
                <w:noProof/>
              </w:rPr>
              <w:t>2.1 Асинхронное программирование (asyncio, aiohttp, aiofiles)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E15A0" w14:textId="4471192C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50" w:history="1">
            <w:r w:rsidRPr="00A42797">
              <w:rPr>
                <w:rStyle w:val="af"/>
                <w:noProof/>
              </w:rPr>
              <w:t>2.2 Многопроцессорность (multiprocessing)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05413" w14:textId="39B10264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51" w:history="1">
            <w:r w:rsidRPr="00A42797">
              <w:rPr>
                <w:rStyle w:val="af"/>
                <w:noProof/>
              </w:rPr>
              <w:t>2.3 JIT-компиляция и оптимизация (Numba, NumPy)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6122D" w14:textId="0D2C6186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52" w:history="1">
            <w:r w:rsidRPr="00A42797">
              <w:rPr>
                <w:rStyle w:val="af"/>
                <w:noProof/>
              </w:rPr>
              <w:t>2.4 Объектно-ориентированные паттерны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427CE" w14:textId="4D012E23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53" w:history="1">
            <w:r w:rsidRPr="00A42797">
              <w:rPr>
                <w:rStyle w:val="af"/>
                <w:noProof/>
              </w:rPr>
              <w:t>2.5 Механизмы надежности (logging, unittest, dotenv)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7F368" w14:textId="45A100D9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54" w:history="1">
            <w:r w:rsidRPr="00A42797">
              <w:rPr>
                <w:rStyle w:val="af"/>
                <w:noProof/>
              </w:rPr>
              <w:t>2.6 Инфраструктура сборки (Setuptools, Pipenv)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1DA5D" w14:textId="3CAE98CC" w:rsidR="00007FF0" w:rsidRDefault="00007FF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55" w:history="1">
            <w:r w:rsidRPr="00A42797">
              <w:rPr>
                <w:rStyle w:val="af"/>
              </w:rPr>
              <w:t>3 Инструкция по установке и запуску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_Toc217084955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C92E5BF" w14:textId="5FD2EB30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56" w:history="1">
            <w:r w:rsidRPr="00A42797">
              <w:rPr>
                <w:rStyle w:val="af"/>
                <w:noProof/>
              </w:rPr>
              <w:t>3.1 Предварительные требования и установка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4A08F" w14:textId="373A1383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57" w:history="1">
            <w:r w:rsidRPr="00A42797">
              <w:rPr>
                <w:rStyle w:val="af"/>
                <w:noProof/>
              </w:rPr>
              <w:t>3.2 Запуск приложения и доступные параметры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0756C" w14:textId="3283DF5B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58" w:history="1">
            <w:r w:rsidRPr="00A42797">
              <w:rPr>
                <w:rStyle w:val="af"/>
                <w:noProof/>
              </w:rPr>
              <w:t>3.3 Пример работы и визуализация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5AA84" w14:textId="490A24BA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59" w:history="1">
            <w:r w:rsidRPr="00A42797">
              <w:rPr>
                <w:rStyle w:val="af"/>
                <w:noProof/>
              </w:rPr>
              <w:t>3.4 Запуск модульных тестов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B7493" w14:textId="348396DB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60" w:history="1">
            <w:r w:rsidRPr="00A42797">
              <w:rPr>
                <w:rStyle w:val="af"/>
                <w:noProof/>
              </w:rPr>
              <w:t>3.5 Сборка, дистрибуция и управление жизненным циклом пакета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41785" w14:textId="092A6D83" w:rsidR="00007FF0" w:rsidRDefault="00007FF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61" w:history="1">
            <w:r w:rsidRPr="00A42797">
              <w:rPr>
                <w:rStyle w:val="af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_Toc217084961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59174DB7" w14:textId="1A4BD2D1" w:rsidR="00007FF0" w:rsidRDefault="00007FF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62" w:history="1">
            <w:r w:rsidRPr="00A42797">
              <w:rPr>
                <w:rStyle w:val="af"/>
              </w:rPr>
              <w:t>ПРИЛОЖЕНИЕ 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_Toc217084962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6E0D3DD2" w14:textId="5127AB8E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63" w:history="1">
            <w:r w:rsidRPr="00A42797">
              <w:rPr>
                <w:rStyle w:val="af"/>
                <w:noProof/>
              </w:rPr>
              <w:t xml:space="preserve">Ссылка на </w:t>
            </w:r>
            <w:r w:rsidRPr="00A42797">
              <w:rPr>
                <w:rStyle w:val="af"/>
                <w:noProof/>
                <w:lang w:val="en-US"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9810D" w14:textId="1D37EDFF" w:rsidR="00007FF0" w:rsidRDefault="00007FF0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084964" w:history="1">
            <w:r w:rsidRPr="00A42797">
              <w:rPr>
                <w:rStyle w:val="af"/>
                <w:noProof/>
              </w:rPr>
              <w:t>Список зависимостей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_Toc217084964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7EA61" w14:textId="40A88898" w:rsidR="00F27874" w:rsidRPr="00FD445E" w:rsidRDefault="00F27874" w:rsidP="009F6673">
          <w:pPr>
            <w:pStyle w:val="1-"/>
          </w:pPr>
          <w:r>
            <w:rPr>
              <w:rFonts w:eastAsiaTheme="majorEastAsia"/>
              <w:lang w:eastAsia="en-US"/>
            </w:rPr>
            <w:fldChar w:fldCharType="end"/>
          </w:r>
        </w:p>
      </w:sdtContent>
    </w:sdt>
    <w:p w14:paraId="7B778B36" w14:textId="77777777" w:rsidR="00B32E78" w:rsidRPr="00FD445E" w:rsidRDefault="00B32E78" w:rsidP="009F6673">
      <w:pPr>
        <w:pStyle w:val="1-"/>
      </w:pPr>
    </w:p>
    <w:p w14:paraId="3424A01D" w14:textId="77777777" w:rsidR="006E213F" w:rsidRDefault="006E213F" w:rsidP="00327C75">
      <w:pPr>
        <w:pStyle w:val="afc"/>
      </w:pPr>
      <w:bookmarkStart w:id="11" w:name="_Toc217084941"/>
      <w:r w:rsidRPr="00327C75">
        <w:lastRenderedPageBreak/>
        <w:t>ВВЕДЕНИЕ</w:t>
      </w:r>
      <w:bookmarkEnd w:id="11"/>
    </w:p>
    <w:p w14:paraId="1F0B80E3" w14:textId="3A4C8CDC" w:rsidR="006346E1" w:rsidRDefault="00A8599F" w:rsidP="00EE7A31">
      <w:pPr>
        <w:pStyle w:val="1-"/>
      </w:pPr>
      <w:r w:rsidRPr="00A8599F">
        <w:t xml:space="preserve">Настоящий цикл лабораторных работ посвящен разработке комплексного программного решения на языке Python для автоматизированной обработки </w:t>
      </w:r>
      <w:proofErr w:type="spellStart"/>
      <w:r w:rsidRPr="00A8599F">
        <w:t>медиаданных</w:t>
      </w:r>
      <w:proofErr w:type="spellEnd"/>
      <w:r w:rsidRPr="00A8599F">
        <w:t xml:space="preserve"> и анализа статистической информации. В процессе выполнения работ реализуется переход от написания базовых алгоритмов «с нуля» к созданию масштабируемого приложения с использованием современных парадигм программирования. Итоговый проект представляет собой законченный программный продукт, прошедший полный цикл от проектирования архитектуры до автоматизированного тестирования и </w:t>
      </w:r>
      <w:r>
        <w:t>сборки</w:t>
      </w:r>
      <w:r w:rsidRPr="00A8599F">
        <w:t>.</w:t>
      </w:r>
      <w:r w:rsidR="006346E1">
        <w:t xml:space="preserve"> </w:t>
      </w:r>
    </w:p>
    <w:p w14:paraId="53C79EEA" w14:textId="33CD897F" w:rsidR="006F4449" w:rsidRDefault="006F4449" w:rsidP="00EE7A31">
      <w:pPr>
        <w:pStyle w:val="1-"/>
        <w:rPr>
          <w:lang w:val="en-US"/>
        </w:rPr>
      </w:pPr>
      <w:r w:rsidRPr="006F4449">
        <w:rPr>
          <w:b/>
          <w:bCs/>
        </w:rPr>
        <w:t xml:space="preserve">Цель работы: </w:t>
      </w:r>
      <w:r w:rsidRPr="006F4449">
        <w:t>Создание многофункционального консольного приложения для потоковой обработки изображений, с интеграцией внешних API, использованием асинхронных технологий и обеспечением промышленного стандарта качества кода.</w:t>
      </w:r>
    </w:p>
    <w:p w14:paraId="4DC2B399" w14:textId="77777777" w:rsidR="00672176" w:rsidRPr="00672176" w:rsidRDefault="00672176" w:rsidP="00672176">
      <w:pPr>
        <w:pStyle w:val="1-"/>
      </w:pPr>
      <w:r w:rsidRPr="00672176">
        <w:rPr>
          <w:b/>
          <w:bCs/>
        </w:rPr>
        <w:t>Осваиваемые компетенции и технологии:</w:t>
      </w:r>
    </w:p>
    <w:p w14:paraId="4170E4E6" w14:textId="77777777" w:rsidR="00672176" w:rsidRPr="00672176" w:rsidRDefault="00672176" w:rsidP="00672176">
      <w:pPr>
        <w:pStyle w:val="1-"/>
        <w:numPr>
          <w:ilvl w:val="0"/>
          <w:numId w:val="33"/>
        </w:numPr>
        <w:ind w:left="0" w:firstLine="709"/>
      </w:pPr>
      <w:r w:rsidRPr="00672176">
        <w:rPr>
          <w:b/>
          <w:bCs/>
        </w:rPr>
        <w:t>Алгоритмическая база:</w:t>
      </w:r>
      <w:r w:rsidRPr="00672176">
        <w:t xml:space="preserve"> реализация математических операций свертки, методов выделения границ (Собель) и углов (Харрис) без использования готовых библиотек.</w:t>
      </w:r>
    </w:p>
    <w:p w14:paraId="230A301C" w14:textId="77777777" w:rsidR="00672176" w:rsidRPr="00672176" w:rsidRDefault="00672176" w:rsidP="00672176">
      <w:pPr>
        <w:pStyle w:val="1-"/>
        <w:numPr>
          <w:ilvl w:val="0"/>
          <w:numId w:val="33"/>
        </w:numPr>
        <w:ind w:left="0" w:firstLine="709"/>
      </w:pPr>
      <w:r w:rsidRPr="00672176">
        <w:rPr>
          <w:b/>
          <w:bCs/>
        </w:rPr>
        <w:t>Архитектура и ООП:</w:t>
      </w:r>
      <w:r w:rsidRPr="00672176">
        <w:t xml:space="preserve"> проектирование системы классов с инкапсуляцией логики, применением декораторов, дескрипторов и перегрузкой операторов.</w:t>
      </w:r>
    </w:p>
    <w:p w14:paraId="58E472DE" w14:textId="77777777" w:rsidR="00672176" w:rsidRPr="00672176" w:rsidRDefault="00672176" w:rsidP="00672176">
      <w:pPr>
        <w:pStyle w:val="1-"/>
        <w:numPr>
          <w:ilvl w:val="0"/>
          <w:numId w:val="33"/>
        </w:numPr>
        <w:ind w:left="0" w:firstLine="709"/>
      </w:pPr>
      <w:r w:rsidRPr="00672176">
        <w:rPr>
          <w:b/>
          <w:bCs/>
        </w:rPr>
        <w:t>High Performance:</w:t>
      </w:r>
      <w:r w:rsidRPr="00672176">
        <w:t xml:space="preserve"> оптимизация работы приложения через асинхронный ввод-вывод (</w:t>
      </w:r>
      <w:proofErr w:type="spellStart"/>
      <w:r w:rsidRPr="00672176">
        <w:t>asyncio</w:t>
      </w:r>
      <w:proofErr w:type="spellEnd"/>
      <w:r w:rsidRPr="00672176">
        <w:t xml:space="preserve">, </w:t>
      </w:r>
      <w:proofErr w:type="spellStart"/>
      <w:r w:rsidRPr="00672176">
        <w:t>aiohttp</w:t>
      </w:r>
      <w:proofErr w:type="spellEnd"/>
      <w:r w:rsidRPr="00672176">
        <w:t>) и распараллеливание вычислений на CPU (</w:t>
      </w:r>
      <w:proofErr w:type="spellStart"/>
      <w:r w:rsidRPr="00672176">
        <w:t>multiprocessing</w:t>
      </w:r>
      <w:proofErr w:type="spellEnd"/>
      <w:r w:rsidRPr="00672176">
        <w:t>).</w:t>
      </w:r>
    </w:p>
    <w:p w14:paraId="4F17A08A" w14:textId="2C1E6FD1" w:rsidR="00672176" w:rsidRPr="00672176" w:rsidRDefault="00672176" w:rsidP="00672176">
      <w:pPr>
        <w:pStyle w:val="1-"/>
        <w:numPr>
          <w:ilvl w:val="0"/>
          <w:numId w:val="33"/>
        </w:numPr>
        <w:ind w:left="0" w:firstLine="709"/>
      </w:pPr>
      <w:r>
        <w:rPr>
          <w:b/>
          <w:bCs/>
        </w:rPr>
        <w:t>Анализ данных</w:t>
      </w:r>
      <w:r w:rsidRPr="00672176">
        <w:rPr>
          <w:b/>
          <w:bCs/>
        </w:rPr>
        <w:t>:</w:t>
      </w:r>
      <w:r w:rsidRPr="00672176">
        <w:t xml:space="preserve"> построение конвейеров обработки данных (</w:t>
      </w:r>
      <w:proofErr w:type="spellStart"/>
      <w:r w:rsidRPr="00672176">
        <w:t>пайплайнов</w:t>
      </w:r>
      <w:proofErr w:type="spellEnd"/>
      <w:r w:rsidRPr="00672176">
        <w:t>) на базе генераторов для анализа CSV.</w:t>
      </w:r>
    </w:p>
    <w:p w14:paraId="5876AB91" w14:textId="6F97C2F0" w:rsidR="00672176" w:rsidRPr="00672176" w:rsidRDefault="00672176" w:rsidP="00672176">
      <w:pPr>
        <w:pStyle w:val="1-"/>
        <w:numPr>
          <w:ilvl w:val="0"/>
          <w:numId w:val="33"/>
        </w:numPr>
        <w:ind w:left="0" w:firstLine="709"/>
      </w:pPr>
      <w:proofErr w:type="spellStart"/>
      <w:r w:rsidRPr="00672176">
        <w:rPr>
          <w:b/>
          <w:bCs/>
        </w:rPr>
        <w:t>DevOps</w:t>
      </w:r>
      <w:proofErr w:type="spellEnd"/>
      <w:r w:rsidRPr="00672176">
        <w:rPr>
          <w:b/>
          <w:bCs/>
        </w:rPr>
        <w:t xml:space="preserve"> и QA:</w:t>
      </w:r>
      <w:r w:rsidRPr="00672176">
        <w:t xml:space="preserve"> использование </w:t>
      </w:r>
      <w:proofErr w:type="spellStart"/>
      <w:r w:rsidRPr="00672176">
        <w:t>Git</w:t>
      </w:r>
      <w:proofErr w:type="spellEnd"/>
      <w:r w:rsidRPr="00672176">
        <w:t xml:space="preserve">, внедрение системы логирования, покрытие кода Unit-тестами и </w:t>
      </w:r>
      <w:r>
        <w:t>сборка приложения</w:t>
      </w:r>
      <w:r w:rsidRPr="00672176">
        <w:t>.</w:t>
      </w:r>
    </w:p>
    <w:p w14:paraId="6B2F7AE8" w14:textId="77777777" w:rsidR="00672176" w:rsidRPr="00672176" w:rsidRDefault="00672176" w:rsidP="00672176">
      <w:pPr>
        <w:pStyle w:val="1-"/>
        <w:rPr>
          <w:b/>
          <w:bCs/>
        </w:rPr>
      </w:pPr>
      <w:r w:rsidRPr="00672176">
        <w:rPr>
          <w:b/>
          <w:bCs/>
        </w:rPr>
        <w:t>Задачи и требования к проекту (согласно заданиям)</w:t>
      </w:r>
    </w:p>
    <w:p w14:paraId="178B1344" w14:textId="77777777" w:rsidR="00672176" w:rsidRPr="00672176" w:rsidRDefault="00672176" w:rsidP="00672176">
      <w:pPr>
        <w:pStyle w:val="1-"/>
      </w:pPr>
      <w:r w:rsidRPr="00672176">
        <w:t>На основе методических указаний проект должен отвечать следующим четким требованиям:</w:t>
      </w:r>
    </w:p>
    <w:p w14:paraId="4D6ECA47" w14:textId="77777777" w:rsidR="00672176" w:rsidRPr="00672176" w:rsidRDefault="00672176" w:rsidP="00672176">
      <w:pPr>
        <w:pStyle w:val="1-"/>
      </w:pPr>
      <w:r w:rsidRPr="00672176">
        <w:rPr>
          <w:b/>
          <w:bCs/>
        </w:rPr>
        <w:lastRenderedPageBreak/>
        <w:t>Функциональные требования по обработке изображений:</w:t>
      </w:r>
    </w:p>
    <w:p w14:paraId="2E52F6F0" w14:textId="77777777" w:rsidR="00672176" w:rsidRPr="00672176" w:rsidRDefault="00672176" w:rsidP="00672176">
      <w:pPr>
        <w:pStyle w:val="1-"/>
        <w:numPr>
          <w:ilvl w:val="0"/>
          <w:numId w:val="34"/>
        </w:numPr>
        <w:ind w:left="0" w:firstLine="709"/>
      </w:pPr>
      <w:r w:rsidRPr="00672176">
        <w:t xml:space="preserve">Реализовать </w:t>
      </w:r>
      <w:r w:rsidRPr="00672176">
        <w:rPr>
          <w:b/>
          <w:bCs/>
        </w:rPr>
        <w:t>самостоятельно</w:t>
      </w:r>
      <w:r w:rsidRPr="00672176">
        <w:t xml:space="preserve"> (без </w:t>
      </w:r>
      <w:proofErr w:type="spellStart"/>
      <w:r w:rsidRPr="00672176">
        <w:t>OpenCV</w:t>
      </w:r>
      <w:proofErr w:type="spellEnd"/>
      <w:r w:rsidRPr="00672176">
        <w:t>/</w:t>
      </w:r>
      <w:proofErr w:type="spellStart"/>
      <w:r w:rsidRPr="00672176">
        <w:t>Pillow</w:t>
      </w:r>
      <w:proofErr w:type="spellEnd"/>
      <w:r w:rsidRPr="00672176">
        <w:t xml:space="preserve"> для вычислений): операцию свертки, перевод в </w:t>
      </w:r>
      <w:proofErr w:type="spellStart"/>
      <w:r w:rsidRPr="00672176">
        <w:t>Grayscale</w:t>
      </w:r>
      <w:proofErr w:type="spellEnd"/>
      <w:r w:rsidRPr="00672176">
        <w:t>, гамма-коррекцию, оператор Собеля и детектор Харриса.</w:t>
      </w:r>
    </w:p>
    <w:p w14:paraId="3FD8134E" w14:textId="77777777" w:rsidR="00672176" w:rsidRPr="00672176" w:rsidRDefault="00672176" w:rsidP="00672176">
      <w:pPr>
        <w:pStyle w:val="1-"/>
        <w:numPr>
          <w:ilvl w:val="0"/>
          <w:numId w:val="34"/>
        </w:numPr>
        <w:ind w:left="0" w:firstLine="709"/>
      </w:pPr>
      <w:r w:rsidRPr="00672176">
        <w:t xml:space="preserve">Обеспечить интерфейс командной строки для запуска функций через ключи (например, </w:t>
      </w:r>
      <w:proofErr w:type="spellStart"/>
      <w:r w:rsidRPr="00672176">
        <w:t>python</w:t>
      </w:r>
      <w:proofErr w:type="spellEnd"/>
      <w:r w:rsidRPr="00672176">
        <w:t xml:space="preserve"> imageprocessing.py </w:t>
      </w:r>
      <w:proofErr w:type="spellStart"/>
      <w:r w:rsidRPr="00672176">
        <w:t>sobel</w:t>
      </w:r>
      <w:proofErr w:type="spellEnd"/>
      <w:r w:rsidRPr="00672176">
        <w:t xml:space="preserve"> image.png).</w:t>
      </w:r>
    </w:p>
    <w:p w14:paraId="5F696110" w14:textId="77777777" w:rsidR="00672176" w:rsidRPr="00672176" w:rsidRDefault="00672176" w:rsidP="00672176">
      <w:pPr>
        <w:pStyle w:val="1-"/>
        <w:numPr>
          <w:ilvl w:val="0"/>
          <w:numId w:val="34"/>
        </w:numPr>
        <w:ind w:left="0" w:firstLine="709"/>
      </w:pPr>
      <w:r w:rsidRPr="00672176">
        <w:t xml:space="preserve">Организовать автоматическое сохранение результатов в структурированные папки с использованием модуля </w:t>
      </w:r>
      <w:proofErr w:type="spellStart"/>
      <w:r w:rsidRPr="00672176">
        <w:t>os</w:t>
      </w:r>
      <w:proofErr w:type="spellEnd"/>
      <w:r w:rsidRPr="00672176">
        <w:t xml:space="preserve"> и именованием файлов по шаблону [номер]_[порода]_[тип].</w:t>
      </w:r>
      <w:proofErr w:type="spellStart"/>
      <w:r w:rsidRPr="00672176">
        <w:t>png</w:t>
      </w:r>
      <w:proofErr w:type="spellEnd"/>
      <w:r w:rsidRPr="00672176">
        <w:t>.</w:t>
      </w:r>
    </w:p>
    <w:p w14:paraId="68BD98D3" w14:textId="77777777" w:rsidR="00672176" w:rsidRPr="00672176" w:rsidRDefault="00672176" w:rsidP="00672176">
      <w:pPr>
        <w:pStyle w:val="1-"/>
      </w:pPr>
      <w:r w:rsidRPr="00672176">
        <w:rPr>
          <w:b/>
          <w:bCs/>
        </w:rPr>
        <w:t>Требования к работе с данными и сетью:</w:t>
      </w:r>
    </w:p>
    <w:p w14:paraId="4C9CB3B6" w14:textId="77777777" w:rsidR="00672176" w:rsidRPr="00672176" w:rsidRDefault="00672176" w:rsidP="00672176">
      <w:pPr>
        <w:pStyle w:val="1-"/>
        <w:numPr>
          <w:ilvl w:val="0"/>
          <w:numId w:val="35"/>
        </w:numPr>
        <w:ind w:left="0" w:firstLine="709"/>
      </w:pPr>
      <w:r w:rsidRPr="00672176">
        <w:t>Реализовать интеграцию с API (</w:t>
      </w:r>
      <w:proofErr w:type="spellStart"/>
      <w:r w:rsidRPr="00672176">
        <w:t>TheCatAPI</w:t>
      </w:r>
      <w:proofErr w:type="spellEnd"/>
      <w:r w:rsidRPr="00672176">
        <w:t>/</w:t>
      </w:r>
      <w:proofErr w:type="spellStart"/>
      <w:r w:rsidRPr="00672176">
        <w:t>TheDogAPI</w:t>
      </w:r>
      <w:proofErr w:type="spellEnd"/>
      <w:r w:rsidRPr="00672176">
        <w:t xml:space="preserve">) через библиотеку </w:t>
      </w:r>
      <w:proofErr w:type="spellStart"/>
      <w:r w:rsidRPr="00672176">
        <w:t>requests</w:t>
      </w:r>
      <w:proofErr w:type="spellEnd"/>
      <w:r w:rsidRPr="00672176">
        <w:t xml:space="preserve"> (в синхронной версии) и </w:t>
      </w:r>
      <w:proofErr w:type="spellStart"/>
      <w:r w:rsidRPr="00672176">
        <w:t>aiohttp</w:t>
      </w:r>
      <w:proofErr w:type="spellEnd"/>
      <w:r w:rsidRPr="00672176">
        <w:t xml:space="preserve"> (в асинхронной).</w:t>
      </w:r>
    </w:p>
    <w:p w14:paraId="32A73DE3" w14:textId="77777777" w:rsidR="00672176" w:rsidRPr="00672176" w:rsidRDefault="00672176" w:rsidP="00672176">
      <w:pPr>
        <w:pStyle w:val="1-"/>
        <w:numPr>
          <w:ilvl w:val="0"/>
          <w:numId w:val="35"/>
        </w:numPr>
        <w:ind w:left="0" w:firstLine="709"/>
      </w:pPr>
      <w:r w:rsidRPr="00672176">
        <w:t>Ключи доступа (API_KEY) должны храниться в файлах .env и быть исключены из репозитория.</w:t>
      </w:r>
    </w:p>
    <w:p w14:paraId="54FDEF1A" w14:textId="77777777" w:rsidR="00672176" w:rsidRPr="00672176" w:rsidRDefault="00672176" w:rsidP="00672176">
      <w:pPr>
        <w:pStyle w:val="1-"/>
        <w:numPr>
          <w:ilvl w:val="0"/>
          <w:numId w:val="35"/>
        </w:numPr>
        <w:ind w:left="0" w:firstLine="709"/>
      </w:pPr>
      <w:r w:rsidRPr="00672176">
        <w:t xml:space="preserve">Разработать систему анализа CSV-файлов, где каждый этап (чтение, фильтрация, агрегация) является </w:t>
      </w:r>
      <w:r w:rsidRPr="00672176">
        <w:rPr>
          <w:b/>
          <w:bCs/>
        </w:rPr>
        <w:t>отдельным генератором</w:t>
      </w:r>
      <w:r w:rsidRPr="00672176">
        <w:t xml:space="preserve">, объединенным в единый </w:t>
      </w:r>
      <w:proofErr w:type="spellStart"/>
      <w:r w:rsidRPr="00672176">
        <w:t>пайплайн</w:t>
      </w:r>
      <w:proofErr w:type="spellEnd"/>
      <w:r w:rsidRPr="00672176">
        <w:t>.</w:t>
      </w:r>
    </w:p>
    <w:p w14:paraId="2CCA96C8" w14:textId="77777777" w:rsidR="00672176" w:rsidRPr="00672176" w:rsidRDefault="00672176" w:rsidP="00672176">
      <w:pPr>
        <w:pStyle w:val="1-"/>
        <w:numPr>
          <w:ilvl w:val="0"/>
          <w:numId w:val="35"/>
        </w:numPr>
        <w:ind w:left="0" w:firstLine="709"/>
      </w:pPr>
      <w:r w:rsidRPr="00672176">
        <w:t>Обеспечить визуализацию результатов анализа (</w:t>
      </w:r>
      <w:proofErr w:type="spellStart"/>
      <w:r w:rsidRPr="00672176">
        <w:t>Bar</w:t>
      </w:r>
      <w:proofErr w:type="spellEnd"/>
      <w:r w:rsidRPr="00672176">
        <w:t xml:space="preserve"> </w:t>
      </w:r>
      <w:proofErr w:type="spellStart"/>
      <w:r w:rsidRPr="00672176">
        <w:t>plot</w:t>
      </w:r>
      <w:proofErr w:type="spellEnd"/>
      <w:r w:rsidRPr="00672176">
        <w:t xml:space="preserve">, Line </w:t>
      </w:r>
      <w:proofErr w:type="spellStart"/>
      <w:r w:rsidRPr="00672176">
        <w:t>plot</w:t>
      </w:r>
      <w:proofErr w:type="spellEnd"/>
      <w:r w:rsidRPr="00672176">
        <w:t xml:space="preserve">, доверительные интервалы) средствами </w:t>
      </w:r>
      <w:proofErr w:type="spellStart"/>
      <w:r w:rsidRPr="00672176">
        <w:t>matplotlib</w:t>
      </w:r>
      <w:proofErr w:type="spellEnd"/>
      <w:r w:rsidRPr="00672176">
        <w:t>.</w:t>
      </w:r>
    </w:p>
    <w:p w14:paraId="7307446E" w14:textId="77777777" w:rsidR="00672176" w:rsidRPr="00672176" w:rsidRDefault="00672176" w:rsidP="00672176">
      <w:pPr>
        <w:pStyle w:val="1-"/>
      </w:pPr>
      <w:r w:rsidRPr="00672176">
        <w:rPr>
          <w:b/>
          <w:bCs/>
        </w:rPr>
        <w:t>Требования к архитектуре и производительности:</w:t>
      </w:r>
    </w:p>
    <w:p w14:paraId="78D91EA0" w14:textId="77777777" w:rsidR="00672176" w:rsidRPr="00672176" w:rsidRDefault="00672176" w:rsidP="00672176">
      <w:pPr>
        <w:pStyle w:val="1-"/>
        <w:numPr>
          <w:ilvl w:val="0"/>
          <w:numId w:val="36"/>
        </w:numPr>
        <w:ind w:left="0" w:firstLine="709"/>
      </w:pPr>
      <w:r w:rsidRPr="00672176">
        <w:t xml:space="preserve">Код должен быть инкапсулирован в классах: </w:t>
      </w:r>
      <w:proofErr w:type="spellStart"/>
      <w:r w:rsidRPr="00672176">
        <w:t>CatImage</w:t>
      </w:r>
      <w:proofErr w:type="spellEnd"/>
      <w:r w:rsidRPr="00672176">
        <w:t xml:space="preserve"> (данные и методы обработки) и </w:t>
      </w:r>
      <w:proofErr w:type="spellStart"/>
      <w:r w:rsidRPr="00672176">
        <w:t>CatImageProcessor</w:t>
      </w:r>
      <w:proofErr w:type="spellEnd"/>
      <w:r w:rsidRPr="00672176">
        <w:t xml:space="preserve"> (логика API и управления).</w:t>
      </w:r>
    </w:p>
    <w:p w14:paraId="3C78EB44" w14:textId="77777777" w:rsidR="00672176" w:rsidRPr="00672176" w:rsidRDefault="00672176" w:rsidP="00672176">
      <w:pPr>
        <w:pStyle w:val="1-"/>
        <w:numPr>
          <w:ilvl w:val="0"/>
          <w:numId w:val="36"/>
        </w:numPr>
        <w:ind w:left="0" w:firstLine="709"/>
      </w:pPr>
      <w:r w:rsidRPr="00672176">
        <w:t xml:space="preserve">Внедрить </w:t>
      </w:r>
      <w:r w:rsidRPr="00672176">
        <w:rPr>
          <w:b/>
          <w:bCs/>
        </w:rPr>
        <w:t>асинхронность</w:t>
      </w:r>
      <w:r w:rsidRPr="00672176">
        <w:t xml:space="preserve"> для скачивания/сохранения файлов и </w:t>
      </w:r>
      <w:r w:rsidRPr="00672176">
        <w:rPr>
          <w:b/>
          <w:bCs/>
        </w:rPr>
        <w:t>мультипроцессорность</w:t>
      </w:r>
      <w:r w:rsidRPr="00672176">
        <w:t xml:space="preserve"> для выполнения ресурсоемких операций свертки.</w:t>
      </w:r>
    </w:p>
    <w:p w14:paraId="05E67562" w14:textId="77777777" w:rsidR="00672176" w:rsidRPr="00672176" w:rsidRDefault="00672176" w:rsidP="00672176">
      <w:pPr>
        <w:pStyle w:val="1-"/>
        <w:numPr>
          <w:ilvl w:val="0"/>
          <w:numId w:val="36"/>
        </w:numPr>
        <w:ind w:left="0" w:firstLine="709"/>
      </w:pPr>
      <w:r w:rsidRPr="00672176">
        <w:t>Добавить логирование процесса: уровень DEBUG в файл app.log (подробный ход работы) и уровень INFO в консоль (краткий статус).</w:t>
      </w:r>
    </w:p>
    <w:p w14:paraId="7531F6BB" w14:textId="77777777" w:rsidR="00672176" w:rsidRPr="00672176" w:rsidRDefault="00672176" w:rsidP="00672176">
      <w:pPr>
        <w:pStyle w:val="1-"/>
      </w:pPr>
      <w:r w:rsidRPr="00672176">
        <w:rPr>
          <w:b/>
          <w:bCs/>
        </w:rPr>
        <w:t>Требования к качеству и оформлению:</w:t>
      </w:r>
    </w:p>
    <w:p w14:paraId="18D364BD" w14:textId="77777777" w:rsidR="00672176" w:rsidRPr="00672176" w:rsidRDefault="00672176" w:rsidP="00672176">
      <w:pPr>
        <w:pStyle w:val="1-"/>
        <w:numPr>
          <w:ilvl w:val="0"/>
          <w:numId w:val="37"/>
        </w:numPr>
        <w:ind w:left="0" w:firstLine="709"/>
      </w:pPr>
      <w:r w:rsidRPr="00672176">
        <w:t>Полное отсутствие дублирования кода, соблюдение стандартов PEP8 (проверка линтером) и наличие документации к функциям.</w:t>
      </w:r>
    </w:p>
    <w:p w14:paraId="00CC636E" w14:textId="77777777" w:rsidR="00672176" w:rsidRPr="00672176" w:rsidRDefault="00672176" w:rsidP="00672176">
      <w:pPr>
        <w:pStyle w:val="1-"/>
        <w:numPr>
          <w:ilvl w:val="0"/>
          <w:numId w:val="37"/>
        </w:numPr>
        <w:ind w:left="0" w:firstLine="709"/>
      </w:pPr>
      <w:r w:rsidRPr="00672176">
        <w:lastRenderedPageBreak/>
        <w:t xml:space="preserve">Наличие модуля тестов </w:t>
      </w:r>
      <w:proofErr w:type="spellStart"/>
      <w:r w:rsidRPr="00672176">
        <w:t>tests</w:t>
      </w:r>
      <w:proofErr w:type="spellEnd"/>
      <w:r w:rsidRPr="00672176">
        <w:t xml:space="preserve"> на базе </w:t>
      </w:r>
      <w:proofErr w:type="spellStart"/>
      <w:r w:rsidRPr="00672176">
        <w:t>unittest</w:t>
      </w:r>
      <w:proofErr w:type="spellEnd"/>
      <w:r w:rsidRPr="00672176">
        <w:t>, проверяющего корректность обработки изображений и работу с API.</w:t>
      </w:r>
    </w:p>
    <w:p w14:paraId="3C0F325A" w14:textId="77777777" w:rsidR="00672176" w:rsidRPr="00672176" w:rsidRDefault="00672176" w:rsidP="00672176">
      <w:pPr>
        <w:pStyle w:val="1-"/>
        <w:numPr>
          <w:ilvl w:val="0"/>
          <w:numId w:val="37"/>
        </w:numPr>
        <w:ind w:left="0" w:firstLine="709"/>
      </w:pPr>
      <w:r w:rsidRPr="00672176">
        <w:t xml:space="preserve">Корректная структура </w:t>
      </w:r>
      <w:proofErr w:type="spellStart"/>
      <w:r w:rsidRPr="00672176">
        <w:t>Git</w:t>
      </w:r>
      <w:proofErr w:type="spellEnd"/>
      <w:r w:rsidRPr="00672176">
        <w:t>-репозитория: ветвление по работам, наличие .</w:t>
      </w:r>
      <w:proofErr w:type="spellStart"/>
      <w:r w:rsidRPr="00672176">
        <w:t>gitignore</w:t>
      </w:r>
      <w:proofErr w:type="spellEnd"/>
      <w:r w:rsidRPr="00672176">
        <w:t>, отсутствие мусорных файлов.</w:t>
      </w:r>
    </w:p>
    <w:p w14:paraId="502613D9" w14:textId="02C63BDC" w:rsidR="006F4449" w:rsidRPr="00672176" w:rsidRDefault="00672176" w:rsidP="00672176">
      <w:pPr>
        <w:pStyle w:val="1-"/>
        <w:numPr>
          <w:ilvl w:val="0"/>
          <w:numId w:val="37"/>
        </w:numPr>
        <w:ind w:left="0" w:firstLine="709"/>
      </w:pPr>
      <w:r w:rsidRPr="00672176">
        <w:t>Подготовка пакета к импортированию.</w:t>
      </w:r>
    </w:p>
    <w:p w14:paraId="50791F02" w14:textId="2B5B1F8A" w:rsidR="00672176" w:rsidRDefault="00672176" w:rsidP="0076427E">
      <w:pPr>
        <w:pStyle w:val="1"/>
      </w:pPr>
      <w:bookmarkStart w:id="12" w:name="_Toc217084942"/>
      <w:r>
        <w:lastRenderedPageBreak/>
        <w:t>Архитектура проекта</w:t>
      </w:r>
      <w:bookmarkEnd w:id="12"/>
    </w:p>
    <w:p w14:paraId="49D42FF2" w14:textId="77777777" w:rsidR="0076427E" w:rsidRPr="0076427E" w:rsidRDefault="0076427E" w:rsidP="0076427E">
      <w:pPr>
        <w:pStyle w:val="1-"/>
      </w:pPr>
      <w:r w:rsidRPr="0076427E">
        <w:t>Архитектура приложения организована иерархически и разделена на несколько функциональных уровней: уровень абстракции (интерфейсы), уровень предметной области (модели данных), уровень реализации алгоритмов и уровень управления (процессинг).</w:t>
      </w:r>
    </w:p>
    <w:p w14:paraId="6C403EEA" w14:textId="2BB349C0" w:rsidR="0076427E" w:rsidRPr="0076427E" w:rsidRDefault="0076427E" w:rsidP="0076427E">
      <w:pPr>
        <w:pStyle w:val="2"/>
      </w:pPr>
      <w:bookmarkStart w:id="13" w:name="_Toc217084943"/>
      <w:r w:rsidRPr="0076427E">
        <w:t>Уровень абстракции и интерфейсов (</w:t>
      </w:r>
      <w:proofErr w:type="spellStart"/>
      <w:r w:rsidRPr="0076427E">
        <w:t>interfaces</w:t>
      </w:r>
      <w:proofErr w:type="spellEnd"/>
      <w:r w:rsidRPr="0076427E">
        <w:t>/)</w:t>
      </w:r>
      <w:bookmarkEnd w:id="13"/>
    </w:p>
    <w:p w14:paraId="77BA7557" w14:textId="77777777" w:rsidR="0076427E" w:rsidRPr="0076427E" w:rsidRDefault="0076427E" w:rsidP="0076427E">
      <w:pPr>
        <w:pStyle w:val="1-"/>
      </w:pPr>
      <w:r w:rsidRPr="0076427E">
        <w:t xml:space="preserve">В основе системы лежит строгое определение контрактов. Модуль i_image_processing.py содержит абстрактный базовый класс </w:t>
      </w:r>
      <w:proofErr w:type="spellStart"/>
      <w:r w:rsidRPr="0076427E">
        <w:t>IImageProcessing</w:t>
      </w:r>
      <w:proofErr w:type="spellEnd"/>
      <w:r w:rsidRPr="0076427E">
        <w:t xml:space="preserve">, созданный с использованием модуля </w:t>
      </w:r>
      <w:proofErr w:type="spellStart"/>
      <w:r w:rsidRPr="0076427E">
        <w:t>abc</w:t>
      </w:r>
      <w:proofErr w:type="spellEnd"/>
      <w:r w:rsidRPr="0076427E">
        <w:t>.</w:t>
      </w:r>
    </w:p>
    <w:p w14:paraId="47347ED2" w14:textId="621A5E53" w:rsidR="0076427E" w:rsidRPr="0076427E" w:rsidRDefault="0076427E" w:rsidP="0076427E">
      <w:pPr>
        <w:pStyle w:val="1-"/>
        <w:numPr>
          <w:ilvl w:val="0"/>
          <w:numId w:val="38"/>
        </w:numPr>
        <w:ind w:left="0" w:firstLine="709"/>
      </w:pPr>
      <w:r w:rsidRPr="0076427E">
        <w:rPr>
          <w:b/>
          <w:bCs/>
        </w:rPr>
        <w:t>Назначение:</w:t>
      </w:r>
      <w:r w:rsidRPr="0076427E">
        <w:t xml:space="preserve"> </w:t>
      </w:r>
      <w:r>
        <w:t>г</w:t>
      </w:r>
      <w:r w:rsidRPr="0076427E">
        <w:t>арантирует, что любой движок обработки изображений (будь то самописный или библиотечный) будет иметь идентичный набор методов: _</w:t>
      </w:r>
      <w:proofErr w:type="spellStart"/>
      <w:r w:rsidRPr="0076427E">
        <w:t>convolution</w:t>
      </w:r>
      <w:proofErr w:type="spellEnd"/>
      <w:r w:rsidRPr="0076427E">
        <w:t xml:space="preserve">, </w:t>
      </w:r>
      <w:proofErr w:type="spellStart"/>
      <w:r w:rsidRPr="0076427E">
        <w:t>edge_detection</w:t>
      </w:r>
      <w:proofErr w:type="spellEnd"/>
      <w:r w:rsidRPr="0076427E">
        <w:t xml:space="preserve">, </w:t>
      </w:r>
      <w:proofErr w:type="spellStart"/>
      <w:r w:rsidRPr="0076427E">
        <w:t>corner_detection</w:t>
      </w:r>
      <w:proofErr w:type="spellEnd"/>
      <w:r w:rsidRPr="0076427E">
        <w:t xml:space="preserve">, </w:t>
      </w:r>
      <w:proofErr w:type="spellStart"/>
      <w:r w:rsidRPr="0076427E">
        <w:t>circle_detection</w:t>
      </w:r>
      <w:proofErr w:type="spellEnd"/>
      <w:r w:rsidRPr="0076427E">
        <w:t xml:space="preserve"> и др.</w:t>
      </w:r>
    </w:p>
    <w:p w14:paraId="43F20DA3" w14:textId="5463742B" w:rsidR="0076427E" w:rsidRPr="0076427E" w:rsidRDefault="0076427E" w:rsidP="0076427E">
      <w:pPr>
        <w:pStyle w:val="1-"/>
        <w:numPr>
          <w:ilvl w:val="0"/>
          <w:numId w:val="38"/>
        </w:numPr>
        <w:ind w:left="0" w:firstLine="709"/>
      </w:pPr>
      <w:r w:rsidRPr="0076427E">
        <w:rPr>
          <w:b/>
          <w:bCs/>
        </w:rPr>
        <w:t>Преимущество:</w:t>
      </w:r>
      <w:r w:rsidRPr="0076427E">
        <w:t xml:space="preserve"> </w:t>
      </w:r>
      <w:r>
        <w:t>э</w:t>
      </w:r>
      <w:r w:rsidRPr="0076427E">
        <w:t>то позволяет реализовать паттерн «Стратегия», когда программа может на лету переключаться между различными способами обработки, не меняя основной код приложения.</w:t>
      </w:r>
    </w:p>
    <w:p w14:paraId="38020DC4" w14:textId="04FF3BE7" w:rsidR="0076427E" w:rsidRPr="0076427E" w:rsidRDefault="0076427E" w:rsidP="0076427E">
      <w:pPr>
        <w:pStyle w:val="2"/>
      </w:pPr>
      <w:bookmarkStart w:id="14" w:name="_Toc217084944"/>
      <w:r w:rsidRPr="0076427E">
        <w:t>Модели предметной области (</w:t>
      </w:r>
      <w:proofErr w:type="spellStart"/>
      <w:r w:rsidRPr="0076427E">
        <w:t>implementation</w:t>
      </w:r>
      <w:proofErr w:type="spellEnd"/>
      <w:r w:rsidRPr="0076427E">
        <w:t>/dog_image.py)</w:t>
      </w:r>
      <w:bookmarkEnd w:id="14"/>
    </w:p>
    <w:p w14:paraId="41D6F317" w14:textId="77777777" w:rsidR="0076427E" w:rsidRPr="0076427E" w:rsidRDefault="0076427E" w:rsidP="0076427E">
      <w:pPr>
        <w:pStyle w:val="1-"/>
      </w:pPr>
      <w:r w:rsidRPr="0076427E">
        <w:t>Этот слой отвечает за представление данных и инкапсуляцию состояния объектов. Используется иерархия классов для работы с различными типами медиаконтента:</w:t>
      </w:r>
    </w:p>
    <w:p w14:paraId="6E389FDB" w14:textId="77777777" w:rsidR="0076427E" w:rsidRPr="0076427E" w:rsidRDefault="0076427E" w:rsidP="0076427E">
      <w:pPr>
        <w:pStyle w:val="1-"/>
        <w:numPr>
          <w:ilvl w:val="0"/>
          <w:numId w:val="39"/>
        </w:numPr>
        <w:ind w:left="0" w:firstLine="709"/>
      </w:pPr>
      <w:proofErr w:type="spellStart"/>
      <w:r w:rsidRPr="0076427E">
        <w:rPr>
          <w:b/>
          <w:bCs/>
        </w:rPr>
        <w:t>DogImage</w:t>
      </w:r>
      <w:proofErr w:type="spellEnd"/>
      <w:r w:rsidRPr="0076427E">
        <w:rPr>
          <w:b/>
          <w:bCs/>
        </w:rPr>
        <w:t xml:space="preserve"> (ABC):</w:t>
      </w:r>
      <w:r w:rsidRPr="0076427E">
        <w:t xml:space="preserve"> Абстрактный корень иерархии. Хранит общие атрибуты: массив пикселей (</w:t>
      </w:r>
      <w:proofErr w:type="spellStart"/>
      <w:r w:rsidRPr="0076427E">
        <w:t>numpy.ndarray</w:t>
      </w:r>
      <w:proofErr w:type="spellEnd"/>
      <w:r w:rsidRPr="0076427E">
        <w:t>), породу собаки и URL источника.</w:t>
      </w:r>
    </w:p>
    <w:p w14:paraId="0D5980FC" w14:textId="77777777" w:rsidR="0076427E" w:rsidRPr="0076427E" w:rsidRDefault="0076427E" w:rsidP="0076427E">
      <w:pPr>
        <w:pStyle w:val="1-"/>
        <w:numPr>
          <w:ilvl w:val="0"/>
          <w:numId w:val="39"/>
        </w:numPr>
        <w:ind w:left="0" w:firstLine="709"/>
      </w:pPr>
      <w:proofErr w:type="spellStart"/>
      <w:r w:rsidRPr="0076427E">
        <w:rPr>
          <w:b/>
          <w:bCs/>
        </w:rPr>
        <w:t>ColorDogImage</w:t>
      </w:r>
      <w:proofErr w:type="spellEnd"/>
      <w:r w:rsidRPr="0076427E">
        <w:rPr>
          <w:b/>
          <w:bCs/>
        </w:rPr>
        <w:t xml:space="preserve"> и </w:t>
      </w:r>
      <w:proofErr w:type="spellStart"/>
      <w:r w:rsidRPr="0076427E">
        <w:rPr>
          <w:b/>
          <w:bCs/>
        </w:rPr>
        <w:t>GrayscaleDogImage</w:t>
      </w:r>
      <w:proofErr w:type="spellEnd"/>
      <w:r w:rsidRPr="0076427E">
        <w:rPr>
          <w:b/>
          <w:bCs/>
        </w:rPr>
        <w:t>:</w:t>
      </w:r>
      <w:r w:rsidRPr="0076427E">
        <w:t xml:space="preserve"> Конкретные реализации для трехканальных (RGB) и одноканальных изображений.</w:t>
      </w:r>
    </w:p>
    <w:p w14:paraId="3DB5F0BB" w14:textId="452A5D7C" w:rsidR="0076427E" w:rsidRPr="0076427E" w:rsidRDefault="0076427E" w:rsidP="0076427E">
      <w:pPr>
        <w:pStyle w:val="1-"/>
        <w:numPr>
          <w:ilvl w:val="0"/>
          <w:numId w:val="39"/>
        </w:numPr>
        <w:ind w:left="0" w:firstLine="709"/>
      </w:pPr>
      <w:r w:rsidRPr="0076427E">
        <w:rPr>
          <w:b/>
          <w:bCs/>
        </w:rPr>
        <w:t>Перегрузка операторов:</w:t>
      </w:r>
      <w:r w:rsidRPr="0076427E">
        <w:t xml:space="preserve"> </w:t>
      </w:r>
      <w:r>
        <w:t>о</w:t>
      </w:r>
      <w:r w:rsidRPr="0076427E">
        <w:t>дной из архитектурных особенностей является реализация магических методов __</w:t>
      </w:r>
      <w:proofErr w:type="spellStart"/>
      <w:r w:rsidRPr="0076427E">
        <w:t>add</w:t>
      </w:r>
      <w:proofErr w:type="spellEnd"/>
      <w:r w:rsidRPr="0076427E">
        <w:t>__ и __</w:t>
      </w:r>
      <w:proofErr w:type="spellStart"/>
      <w:r w:rsidRPr="0076427E">
        <w:t>sub</w:t>
      </w:r>
      <w:proofErr w:type="spellEnd"/>
      <w:r w:rsidRPr="0076427E">
        <w:t>__. Это позволяет выполнять сложные операции (например, наложение маски или вычитание фона) с помощью естественного синтаксиса image1 + image2, скрывая внутри логику выравнивания размерностей и нормализации значений пикселей.</w:t>
      </w:r>
    </w:p>
    <w:p w14:paraId="07E0FDB8" w14:textId="49FFE707" w:rsidR="0076427E" w:rsidRPr="0076427E" w:rsidRDefault="0076427E" w:rsidP="0076427E">
      <w:pPr>
        <w:pStyle w:val="2"/>
      </w:pPr>
      <w:bookmarkStart w:id="15" w:name="_Toc217084945"/>
      <w:r w:rsidRPr="0076427E">
        <w:lastRenderedPageBreak/>
        <w:t>Уровень вычислительных стратегий (</w:t>
      </w:r>
      <w:proofErr w:type="spellStart"/>
      <w:r w:rsidRPr="0076427E">
        <w:t>implementation</w:t>
      </w:r>
      <w:proofErr w:type="spellEnd"/>
      <w:r w:rsidRPr="0076427E">
        <w:t>/)</w:t>
      </w:r>
      <w:bookmarkEnd w:id="15"/>
    </w:p>
    <w:p w14:paraId="5D722FC5" w14:textId="77777777" w:rsidR="0076427E" w:rsidRPr="0076427E" w:rsidRDefault="0076427E" w:rsidP="0076427E">
      <w:pPr>
        <w:pStyle w:val="1-"/>
      </w:pPr>
      <w:r w:rsidRPr="0076427E">
        <w:t>Здесь сосредоточена логика низкоуровневых манипуляций с данными. Разделение выполнено на два независимых модуля:</w:t>
      </w:r>
    </w:p>
    <w:p w14:paraId="009F6DB0" w14:textId="15952B43" w:rsidR="0076427E" w:rsidRPr="0076427E" w:rsidRDefault="0076427E" w:rsidP="0076427E">
      <w:pPr>
        <w:pStyle w:val="1-"/>
        <w:numPr>
          <w:ilvl w:val="0"/>
          <w:numId w:val="40"/>
        </w:numPr>
        <w:ind w:left="0" w:firstLine="709"/>
      </w:pPr>
      <w:proofErr w:type="spellStart"/>
      <w:r w:rsidRPr="0076427E">
        <w:rPr>
          <w:b/>
          <w:bCs/>
        </w:rPr>
        <w:t>ImageProcessing</w:t>
      </w:r>
      <w:proofErr w:type="spellEnd"/>
      <w:r w:rsidRPr="0076427E">
        <w:rPr>
          <w:b/>
          <w:bCs/>
        </w:rPr>
        <w:t>:</w:t>
      </w:r>
      <w:r w:rsidRPr="0076427E">
        <w:t xml:space="preserve"> «</w:t>
      </w:r>
      <w:r>
        <w:t>р</w:t>
      </w:r>
      <w:r w:rsidRPr="0076427E">
        <w:t xml:space="preserve">учная» реализация. Архитектурно важна интеграция с </w:t>
      </w:r>
      <w:proofErr w:type="spellStart"/>
      <w:r w:rsidRPr="0076427E">
        <w:rPr>
          <w:b/>
          <w:bCs/>
        </w:rPr>
        <w:t>Numba</w:t>
      </w:r>
      <w:proofErr w:type="spellEnd"/>
      <w:r w:rsidRPr="0076427E">
        <w:t>. С помощью декораторов @njit функции обработки массивов компилируются в машинный код, что позволяет обходить медлительность стандартных циклов Python при выполнении свертки.</w:t>
      </w:r>
    </w:p>
    <w:p w14:paraId="7F3FB999" w14:textId="7E4E6212" w:rsidR="0076427E" w:rsidRPr="0076427E" w:rsidRDefault="0076427E" w:rsidP="0076427E">
      <w:pPr>
        <w:pStyle w:val="1-"/>
        <w:numPr>
          <w:ilvl w:val="0"/>
          <w:numId w:val="40"/>
        </w:numPr>
        <w:ind w:left="0" w:firstLine="709"/>
      </w:pPr>
      <w:r w:rsidRPr="0076427E">
        <w:rPr>
          <w:b/>
          <w:bCs/>
        </w:rPr>
        <w:t>Cv2ImageProcessing:</w:t>
      </w:r>
      <w:r w:rsidRPr="0076427E">
        <w:t xml:space="preserve"> </w:t>
      </w:r>
      <w:r>
        <w:t>а</w:t>
      </w:r>
      <w:r w:rsidRPr="0076427E">
        <w:t xml:space="preserve">даптер для библиотеки </w:t>
      </w:r>
      <w:proofErr w:type="spellStart"/>
      <w:r w:rsidRPr="0076427E">
        <w:t>OpenCV</w:t>
      </w:r>
      <w:proofErr w:type="spellEnd"/>
      <w:r w:rsidRPr="0076427E">
        <w:t>. Используется как эталонная реализация для валидации результатов и обеспечения высокой скорости в стандартных задачах.</w:t>
      </w:r>
    </w:p>
    <w:p w14:paraId="4AC0196B" w14:textId="03C10930" w:rsidR="0076427E" w:rsidRPr="0076427E" w:rsidRDefault="0076427E" w:rsidP="0076427E">
      <w:pPr>
        <w:pStyle w:val="2"/>
      </w:pPr>
      <w:bookmarkStart w:id="16" w:name="_Toc217084946"/>
      <w:r w:rsidRPr="0076427E">
        <w:t>Уровень координации и асинхронного управления (dog_image_processing.py)</w:t>
      </w:r>
      <w:bookmarkEnd w:id="16"/>
    </w:p>
    <w:p w14:paraId="469C0665" w14:textId="35707107" w:rsidR="0076427E" w:rsidRPr="0076427E" w:rsidRDefault="0076427E" w:rsidP="0076427E">
      <w:pPr>
        <w:pStyle w:val="1-"/>
      </w:pPr>
      <w:r w:rsidRPr="0076427E">
        <w:t xml:space="preserve">Класс </w:t>
      </w:r>
      <w:proofErr w:type="spellStart"/>
      <w:r w:rsidRPr="0076427E">
        <w:rPr>
          <w:b/>
          <w:bCs/>
        </w:rPr>
        <w:t>DogImageProcessor</w:t>
      </w:r>
      <w:proofErr w:type="spellEnd"/>
      <w:r w:rsidRPr="0076427E">
        <w:t xml:space="preserve"> выступает в роли </w:t>
      </w:r>
      <w:r>
        <w:t xml:space="preserve">управляющего </w:t>
      </w:r>
      <w:proofErr w:type="spellStart"/>
      <w:r>
        <w:t>комопнента</w:t>
      </w:r>
      <w:proofErr w:type="spellEnd"/>
      <w:r w:rsidRPr="0076427E">
        <w:t>. Он координирует работу всех остальных модулей:</w:t>
      </w:r>
    </w:p>
    <w:p w14:paraId="6AAE3970" w14:textId="77159FBB" w:rsidR="0076427E" w:rsidRPr="0076427E" w:rsidRDefault="0076427E" w:rsidP="0076427E">
      <w:pPr>
        <w:pStyle w:val="1-"/>
        <w:numPr>
          <w:ilvl w:val="0"/>
          <w:numId w:val="41"/>
        </w:numPr>
        <w:ind w:left="0" w:firstLine="709"/>
      </w:pPr>
      <w:r w:rsidRPr="0076427E">
        <w:rPr>
          <w:b/>
          <w:bCs/>
        </w:rPr>
        <w:t>Асинхронный сетевой слой:</w:t>
      </w:r>
      <w:r w:rsidRPr="0076427E">
        <w:t xml:space="preserve"> </w:t>
      </w:r>
      <w:r>
        <w:t>и</w:t>
      </w:r>
      <w:r w:rsidRPr="0076427E">
        <w:t xml:space="preserve">спользует </w:t>
      </w:r>
      <w:proofErr w:type="spellStart"/>
      <w:r w:rsidRPr="0076427E">
        <w:t>aiohttp</w:t>
      </w:r>
      <w:proofErr w:type="spellEnd"/>
      <w:r w:rsidRPr="0076427E">
        <w:t xml:space="preserve"> для неблокирующих запросов к API.</w:t>
      </w:r>
    </w:p>
    <w:p w14:paraId="38DE7B58" w14:textId="406F13D8" w:rsidR="0076427E" w:rsidRPr="0076427E" w:rsidRDefault="0076427E" w:rsidP="0076427E">
      <w:pPr>
        <w:pStyle w:val="1-"/>
        <w:numPr>
          <w:ilvl w:val="0"/>
          <w:numId w:val="41"/>
        </w:numPr>
        <w:ind w:left="0" w:firstLine="709"/>
      </w:pPr>
      <w:r w:rsidRPr="0076427E">
        <w:rPr>
          <w:b/>
          <w:bCs/>
        </w:rPr>
        <w:t>Управление процессами:</w:t>
      </w:r>
      <w:r w:rsidRPr="0076427E">
        <w:t xml:space="preserve"> </w:t>
      </w:r>
      <w:r>
        <w:t>а</w:t>
      </w:r>
      <w:r w:rsidRPr="0076427E">
        <w:t>рхитектура предусматривает разделение задач на IO-</w:t>
      </w:r>
      <w:proofErr w:type="spellStart"/>
      <w:r w:rsidRPr="0076427E">
        <w:t>bound</w:t>
      </w:r>
      <w:proofErr w:type="spellEnd"/>
      <w:r w:rsidRPr="0076427E">
        <w:t xml:space="preserve"> (сеть, диск) и CPU-</w:t>
      </w:r>
      <w:proofErr w:type="spellStart"/>
      <w:r w:rsidRPr="0076427E">
        <w:t>bound</w:t>
      </w:r>
      <w:proofErr w:type="spellEnd"/>
      <w:r w:rsidRPr="0076427E">
        <w:t xml:space="preserve"> (математика). Для обработки используется </w:t>
      </w:r>
      <w:proofErr w:type="spellStart"/>
      <w:r w:rsidRPr="0076427E">
        <w:t>ProcessPoolExecutor</w:t>
      </w:r>
      <w:proofErr w:type="spellEnd"/>
      <w:r w:rsidRPr="0076427E">
        <w:t xml:space="preserve">, который распределяет объекты </w:t>
      </w:r>
      <w:proofErr w:type="spellStart"/>
      <w:r w:rsidRPr="0076427E">
        <w:t>DogImage</w:t>
      </w:r>
      <w:proofErr w:type="spellEnd"/>
      <w:r w:rsidRPr="0076427E">
        <w:t xml:space="preserve"> по разным ядрам процессора.</w:t>
      </w:r>
    </w:p>
    <w:p w14:paraId="4A2EA9E6" w14:textId="39D8A594" w:rsidR="0076427E" w:rsidRPr="0076427E" w:rsidRDefault="0076427E" w:rsidP="0076427E">
      <w:pPr>
        <w:pStyle w:val="1-"/>
        <w:numPr>
          <w:ilvl w:val="0"/>
          <w:numId w:val="41"/>
        </w:numPr>
        <w:ind w:left="0" w:firstLine="709"/>
      </w:pPr>
      <w:r w:rsidRPr="0076427E">
        <w:rPr>
          <w:b/>
          <w:bCs/>
        </w:rPr>
        <w:t>Интеграция с логированием:</w:t>
      </w:r>
      <w:r w:rsidRPr="0076427E">
        <w:t xml:space="preserve"> </w:t>
      </w:r>
      <w:r>
        <w:t>к</w:t>
      </w:r>
      <w:r w:rsidRPr="0076427E">
        <w:t xml:space="preserve">ласс обернут декораторами (например, </w:t>
      </w:r>
      <w:proofErr w:type="spellStart"/>
      <w:r w:rsidRPr="0076427E">
        <w:t>async_time_logger</w:t>
      </w:r>
      <w:proofErr w:type="spellEnd"/>
      <w:r w:rsidRPr="0076427E">
        <w:t>), которые автоматически фиксируют время выполнения каждого этапа в app.log.</w:t>
      </w:r>
    </w:p>
    <w:p w14:paraId="7B38A89B" w14:textId="0DAF1C70" w:rsidR="0076427E" w:rsidRPr="0076427E" w:rsidRDefault="0076427E" w:rsidP="0076427E">
      <w:pPr>
        <w:pStyle w:val="2"/>
      </w:pPr>
      <w:bookmarkStart w:id="17" w:name="_Toc217084947"/>
      <w:r w:rsidRPr="0076427E">
        <w:t>Инфраструктурный слой и конфигурация</w:t>
      </w:r>
      <w:bookmarkEnd w:id="17"/>
    </w:p>
    <w:p w14:paraId="47A92A29" w14:textId="77777777" w:rsidR="0076427E" w:rsidRPr="0076427E" w:rsidRDefault="0076427E" w:rsidP="0076427E">
      <w:pPr>
        <w:pStyle w:val="1-"/>
      </w:pPr>
      <w:r w:rsidRPr="0076427E">
        <w:t>Проект включает в себя развитую инфраструктуру для поддержки жизненного цикла разработки:</w:t>
      </w:r>
    </w:p>
    <w:p w14:paraId="3FC33771" w14:textId="1FFAB931" w:rsidR="0076427E" w:rsidRPr="0076427E" w:rsidRDefault="0076427E" w:rsidP="0076427E">
      <w:pPr>
        <w:pStyle w:val="1-"/>
        <w:numPr>
          <w:ilvl w:val="0"/>
          <w:numId w:val="42"/>
        </w:numPr>
        <w:ind w:left="0" w:firstLine="709"/>
      </w:pPr>
      <w:r w:rsidRPr="0076427E">
        <w:rPr>
          <w:b/>
          <w:bCs/>
        </w:rPr>
        <w:t>Логирование (log_conf.py):</w:t>
      </w:r>
      <w:r w:rsidRPr="0076427E">
        <w:t xml:space="preserve"> </w:t>
      </w:r>
      <w:r>
        <w:t>ц</w:t>
      </w:r>
      <w:r w:rsidRPr="0076427E">
        <w:t xml:space="preserve">ентрализованная настройка через </w:t>
      </w:r>
      <w:proofErr w:type="spellStart"/>
      <w:r w:rsidRPr="0076427E">
        <w:t>RotatingFileHandler</w:t>
      </w:r>
      <w:proofErr w:type="spellEnd"/>
      <w:r w:rsidRPr="0076427E">
        <w:t>. Архитектура логгера разделена на подробный файл (уровень DEBUG) и краткую консоль (уровень INFO).</w:t>
      </w:r>
    </w:p>
    <w:p w14:paraId="3F32CE01" w14:textId="2BECCD60" w:rsidR="0076427E" w:rsidRPr="0076427E" w:rsidRDefault="0076427E" w:rsidP="0076427E">
      <w:pPr>
        <w:pStyle w:val="1-"/>
        <w:numPr>
          <w:ilvl w:val="0"/>
          <w:numId w:val="42"/>
        </w:numPr>
        <w:ind w:left="0" w:firstLine="709"/>
      </w:pPr>
      <w:r w:rsidRPr="0076427E">
        <w:rPr>
          <w:b/>
          <w:bCs/>
        </w:rPr>
        <w:lastRenderedPageBreak/>
        <w:t>Тестирование (</w:t>
      </w:r>
      <w:proofErr w:type="spellStart"/>
      <w:r w:rsidRPr="0076427E">
        <w:rPr>
          <w:b/>
          <w:bCs/>
        </w:rPr>
        <w:t>tests</w:t>
      </w:r>
      <w:proofErr w:type="spellEnd"/>
      <w:r w:rsidRPr="0076427E">
        <w:rPr>
          <w:b/>
          <w:bCs/>
        </w:rPr>
        <w:t>/):</w:t>
      </w:r>
      <w:r w:rsidRPr="0076427E">
        <w:t xml:space="preserve"> </w:t>
      </w:r>
      <w:r>
        <w:t>с</w:t>
      </w:r>
      <w:r w:rsidRPr="0076427E">
        <w:t>истема покрыта модульными тестами. Архитектурно тесты разделены на проверку состояния моделей (test_dog_image.py) и проверку поведения процессора с использованием Mock-объектов (test_dog_image_processor.py).</w:t>
      </w:r>
    </w:p>
    <w:p w14:paraId="5D57D7FD" w14:textId="1F7DA3EC" w:rsidR="00672176" w:rsidRDefault="0076427E" w:rsidP="0076427E">
      <w:pPr>
        <w:pStyle w:val="1-"/>
        <w:numPr>
          <w:ilvl w:val="0"/>
          <w:numId w:val="42"/>
        </w:numPr>
        <w:ind w:left="0" w:firstLine="709"/>
      </w:pPr>
      <w:r w:rsidRPr="0076427E">
        <w:rPr>
          <w:b/>
          <w:bCs/>
        </w:rPr>
        <w:t>Конфигурация:</w:t>
      </w:r>
      <w:r w:rsidRPr="0076427E">
        <w:t xml:space="preserve"> </w:t>
      </w:r>
      <w:r>
        <w:t>и</w:t>
      </w:r>
      <w:r w:rsidRPr="0076427E">
        <w:t>спользование .env для API-ключей и pyproject.toml для сборки пакета подчеркивает следование современным стандартам дистрибуции Python-приложений.</w:t>
      </w:r>
    </w:p>
    <w:p w14:paraId="38ED5292" w14:textId="2F8986A3" w:rsidR="0076427E" w:rsidRDefault="0076427E" w:rsidP="0076427E">
      <w:pPr>
        <w:pStyle w:val="1"/>
      </w:pPr>
      <w:bookmarkStart w:id="18" w:name="_Toc217084948"/>
      <w:r>
        <w:lastRenderedPageBreak/>
        <w:t>Внутренняя реализация</w:t>
      </w:r>
      <w:bookmarkEnd w:id="18"/>
    </w:p>
    <w:p w14:paraId="53918315" w14:textId="3F547B07" w:rsidR="0076427E" w:rsidRDefault="0076427E" w:rsidP="0076427E">
      <w:pPr>
        <w:pStyle w:val="1-"/>
      </w:pPr>
      <w:r w:rsidRPr="0076427E">
        <w:t>Программный комплекс «</w:t>
      </w:r>
      <w:proofErr w:type="spellStart"/>
      <w:r w:rsidRPr="0076427E">
        <w:t>Dog</w:t>
      </w:r>
      <w:proofErr w:type="spellEnd"/>
      <w:r w:rsidRPr="0076427E">
        <w:t xml:space="preserve"> Image Processor» представляет собой инженерное решение, объединяющее низкоуровневую математическую обработку сигналов с современной высоконагруженной архитектурой на базе асинхронных технологий и параллельных вычислений.</w:t>
      </w:r>
    </w:p>
    <w:p w14:paraId="5B7ED15D" w14:textId="2D45A689" w:rsidR="0076427E" w:rsidRPr="0076427E" w:rsidRDefault="0076427E" w:rsidP="0076427E">
      <w:pPr>
        <w:pStyle w:val="2"/>
      </w:pPr>
      <w:bookmarkStart w:id="19" w:name="_Toc217084949"/>
      <w:r w:rsidRPr="0076427E">
        <w:t>Асинхронное программирование (</w:t>
      </w:r>
      <w:proofErr w:type="spellStart"/>
      <w:r w:rsidRPr="0076427E">
        <w:t>asyncio</w:t>
      </w:r>
      <w:proofErr w:type="spellEnd"/>
      <w:r w:rsidRPr="0076427E">
        <w:t xml:space="preserve">, </w:t>
      </w:r>
      <w:proofErr w:type="spellStart"/>
      <w:r w:rsidRPr="0076427E">
        <w:t>aiohttp</w:t>
      </w:r>
      <w:proofErr w:type="spellEnd"/>
      <w:r w:rsidRPr="0076427E">
        <w:t xml:space="preserve">, </w:t>
      </w:r>
      <w:proofErr w:type="spellStart"/>
      <w:r w:rsidRPr="0076427E">
        <w:t>aiofiles</w:t>
      </w:r>
      <w:proofErr w:type="spellEnd"/>
      <w:r w:rsidRPr="0076427E">
        <w:t>)</w:t>
      </w:r>
      <w:bookmarkEnd w:id="19"/>
    </w:p>
    <w:p w14:paraId="2B32B3EE" w14:textId="77777777" w:rsidR="0076427E" w:rsidRPr="0076427E" w:rsidRDefault="0076427E" w:rsidP="007B3FCC">
      <w:pPr>
        <w:pStyle w:val="1-"/>
      </w:pPr>
      <w:r w:rsidRPr="0076427E">
        <w:t>Приложение относится к категории систем с интенсивным вводом-выводом (IO-</w:t>
      </w:r>
      <w:proofErr w:type="spellStart"/>
      <w:r w:rsidRPr="0076427E">
        <w:t>bound</w:t>
      </w:r>
      <w:proofErr w:type="spellEnd"/>
      <w:r w:rsidRPr="0076427E">
        <w:t>) на этапе сбора данных.</w:t>
      </w:r>
    </w:p>
    <w:p w14:paraId="532D6E74" w14:textId="77777777" w:rsidR="0076427E" w:rsidRPr="0076427E" w:rsidRDefault="0076427E" w:rsidP="007B3FCC">
      <w:pPr>
        <w:pStyle w:val="1-"/>
        <w:numPr>
          <w:ilvl w:val="0"/>
          <w:numId w:val="43"/>
        </w:numPr>
        <w:ind w:left="0" w:firstLine="709"/>
      </w:pPr>
      <w:r w:rsidRPr="0076427E">
        <w:rPr>
          <w:b/>
          <w:bCs/>
        </w:rPr>
        <w:t>Почему это использовано:</w:t>
      </w:r>
      <w:r w:rsidRPr="0076427E">
        <w:t xml:space="preserve"> Традиционные синхронные запросы блокируют выполнение программы, заставляя процессор простаивать в ожидании ответа от сервера. Использование </w:t>
      </w:r>
      <w:proofErr w:type="spellStart"/>
      <w:r w:rsidRPr="0076427E">
        <w:t>asyncio</w:t>
      </w:r>
      <w:proofErr w:type="spellEnd"/>
      <w:r w:rsidRPr="0076427E">
        <w:t xml:space="preserve"> позволяет приложению инициировать десятки запросов к </w:t>
      </w:r>
      <w:proofErr w:type="spellStart"/>
      <w:r w:rsidRPr="0076427E">
        <w:t>Dog</w:t>
      </w:r>
      <w:proofErr w:type="spellEnd"/>
      <w:r w:rsidRPr="0076427E">
        <w:t xml:space="preserve"> API одновременно.</w:t>
      </w:r>
    </w:p>
    <w:p w14:paraId="10F32C70" w14:textId="1DD6F29E" w:rsidR="0076427E" w:rsidRPr="0076427E" w:rsidRDefault="0076427E" w:rsidP="007B3FCC">
      <w:pPr>
        <w:pStyle w:val="1-"/>
        <w:numPr>
          <w:ilvl w:val="0"/>
          <w:numId w:val="43"/>
        </w:numPr>
        <w:ind w:left="0" w:firstLine="709"/>
      </w:pPr>
      <w:r w:rsidRPr="0076427E">
        <w:rPr>
          <w:b/>
          <w:bCs/>
        </w:rPr>
        <w:t>Роль в приложении:</w:t>
      </w:r>
      <w:r w:rsidRPr="0076427E">
        <w:t xml:space="preserve"> </w:t>
      </w:r>
      <w:proofErr w:type="spellStart"/>
      <w:r w:rsidRPr="0076427E">
        <w:rPr>
          <w:b/>
          <w:bCs/>
        </w:rPr>
        <w:t>aiohttp</w:t>
      </w:r>
      <w:proofErr w:type="spellEnd"/>
      <w:r w:rsidRPr="0076427E">
        <w:t xml:space="preserve"> обеспечивает неблокирующее скачивание изображений.</w:t>
      </w:r>
    </w:p>
    <w:p w14:paraId="5BFC856D" w14:textId="77777777" w:rsidR="0076427E" w:rsidRPr="0076427E" w:rsidRDefault="0076427E" w:rsidP="007B3FCC">
      <w:pPr>
        <w:pStyle w:val="1-"/>
        <w:numPr>
          <w:ilvl w:val="1"/>
          <w:numId w:val="43"/>
        </w:numPr>
        <w:ind w:left="340" w:firstLine="709"/>
      </w:pPr>
      <w:proofErr w:type="spellStart"/>
      <w:r w:rsidRPr="0076427E">
        <w:rPr>
          <w:b/>
          <w:bCs/>
        </w:rPr>
        <w:t>aiofiles</w:t>
      </w:r>
      <w:proofErr w:type="spellEnd"/>
      <w:r w:rsidRPr="0076427E">
        <w:t xml:space="preserve"> гарантирует, что сохранение тяжелых массивов данных на диск не «заморозит» событийный цикл (</w:t>
      </w:r>
      <w:proofErr w:type="spellStart"/>
      <w:r w:rsidRPr="0076427E">
        <w:t>event</w:t>
      </w:r>
      <w:proofErr w:type="spellEnd"/>
      <w:r w:rsidRPr="0076427E">
        <w:t xml:space="preserve"> </w:t>
      </w:r>
      <w:proofErr w:type="spellStart"/>
      <w:r w:rsidRPr="0076427E">
        <w:t>loop</w:t>
      </w:r>
      <w:proofErr w:type="spellEnd"/>
      <w:r w:rsidRPr="0076427E">
        <w:t>), позволяя параллельно обрабатывать следующие файлы.</w:t>
      </w:r>
    </w:p>
    <w:p w14:paraId="01977E0B" w14:textId="77777777" w:rsidR="0076427E" w:rsidRPr="0076427E" w:rsidRDefault="0076427E" w:rsidP="007B3FCC">
      <w:pPr>
        <w:pStyle w:val="1-"/>
        <w:numPr>
          <w:ilvl w:val="1"/>
          <w:numId w:val="43"/>
        </w:numPr>
        <w:ind w:left="340" w:firstLine="709"/>
      </w:pPr>
      <w:r w:rsidRPr="0076427E">
        <w:t>Это сокращает общее время работы программы в несколько раз по сравнению с последовательным подходом.</w:t>
      </w:r>
    </w:p>
    <w:p w14:paraId="2BCB1E80" w14:textId="2FE0255D" w:rsidR="0076427E" w:rsidRPr="0076427E" w:rsidRDefault="0076427E" w:rsidP="0076427E">
      <w:pPr>
        <w:pStyle w:val="2"/>
      </w:pPr>
      <w:bookmarkStart w:id="20" w:name="_Toc217084950"/>
      <w:r w:rsidRPr="0076427E">
        <w:t>Многопроцессорность (</w:t>
      </w:r>
      <w:proofErr w:type="spellStart"/>
      <w:r w:rsidRPr="0076427E">
        <w:t>multiprocessing</w:t>
      </w:r>
      <w:proofErr w:type="spellEnd"/>
      <w:r w:rsidRPr="0076427E">
        <w:t>)</w:t>
      </w:r>
      <w:bookmarkEnd w:id="20"/>
    </w:p>
    <w:p w14:paraId="2A5DD850" w14:textId="77777777" w:rsidR="0076427E" w:rsidRPr="0076427E" w:rsidRDefault="0076427E" w:rsidP="007B3FCC">
      <w:pPr>
        <w:pStyle w:val="1-"/>
      </w:pPr>
      <w:r w:rsidRPr="0076427E">
        <w:t>В отличие от загрузки, обработка изображений (фильтры, поиск кругов) — это вычислительно сложная задача (CPU-</w:t>
      </w:r>
      <w:proofErr w:type="spellStart"/>
      <w:r w:rsidRPr="0076427E">
        <w:t>bound</w:t>
      </w:r>
      <w:proofErr w:type="spellEnd"/>
      <w:r w:rsidRPr="0076427E">
        <w:t>).</w:t>
      </w:r>
    </w:p>
    <w:p w14:paraId="6D4042CC" w14:textId="77777777" w:rsidR="0076427E" w:rsidRPr="0076427E" w:rsidRDefault="0076427E" w:rsidP="007B3FCC">
      <w:pPr>
        <w:pStyle w:val="1-"/>
        <w:numPr>
          <w:ilvl w:val="0"/>
          <w:numId w:val="44"/>
        </w:numPr>
        <w:ind w:left="0" w:firstLine="709"/>
      </w:pPr>
      <w:r w:rsidRPr="0076427E">
        <w:rPr>
          <w:b/>
          <w:bCs/>
        </w:rPr>
        <w:t>Почему это использовано:</w:t>
      </w:r>
      <w:r w:rsidRPr="0076427E">
        <w:t xml:space="preserve"> Из-за ограничений GIL (Global </w:t>
      </w:r>
      <w:proofErr w:type="spellStart"/>
      <w:r w:rsidRPr="0076427E">
        <w:t>Interpreter</w:t>
      </w:r>
      <w:proofErr w:type="spellEnd"/>
      <w:r w:rsidRPr="0076427E">
        <w:t xml:space="preserve"> Lock) в Python, потоки (</w:t>
      </w:r>
      <w:proofErr w:type="spellStart"/>
      <w:r w:rsidRPr="0076427E">
        <w:t>threading</w:t>
      </w:r>
      <w:proofErr w:type="spellEnd"/>
      <w:r w:rsidRPr="0076427E">
        <w:t xml:space="preserve">) не могут выполняться параллельно на разных ядрах процессора. Использование </w:t>
      </w:r>
      <w:proofErr w:type="spellStart"/>
      <w:r w:rsidRPr="0076427E">
        <w:t>ProcessPoolExecutor</w:t>
      </w:r>
      <w:proofErr w:type="spellEnd"/>
      <w:r w:rsidRPr="0076427E">
        <w:t xml:space="preserve"> позволяет обойти это ограничение.</w:t>
      </w:r>
    </w:p>
    <w:p w14:paraId="554F8A7A" w14:textId="77777777" w:rsidR="0076427E" w:rsidRPr="0076427E" w:rsidRDefault="0076427E" w:rsidP="007B3FCC">
      <w:pPr>
        <w:pStyle w:val="1-"/>
        <w:numPr>
          <w:ilvl w:val="0"/>
          <w:numId w:val="44"/>
        </w:numPr>
        <w:ind w:left="0" w:firstLine="709"/>
      </w:pPr>
      <w:r w:rsidRPr="0076427E">
        <w:rPr>
          <w:b/>
          <w:bCs/>
        </w:rPr>
        <w:t>Роль в приложении:</w:t>
      </w:r>
      <w:r w:rsidRPr="0076427E">
        <w:t xml:space="preserve"> Тяжелые методы, такие как _</w:t>
      </w:r>
      <w:proofErr w:type="spellStart"/>
      <w:r w:rsidRPr="0076427E">
        <w:t>convolution</w:t>
      </w:r>
      <w:proofErr w:type="spellEnd"/>
      <w:r w:rsidRPr="0076427E">
        <w:t xml:space="preserve"> (свертка) или </w:t>
      </w:r>
      <w:proofErr w:type="spellStart"/>
      <w:r w:rsidRPr="0076427E">
        <w:t>Hough</w:t>
      </w:r>
      <w:proofErr w:type="spellEnd"/>
      <w:r w:rsidRPr="0076427E">
        <w:t xml:space="preserve"> </w:t>
      </w:r>
      <w:proofErr w:type="spellStart"/>
      <w:r w:rsidRPr="0076427E">
        <w:t>Circles</w:t>
      </w:r>
      <w:proofErr w:type="spellEnd"/>
      <w:r w:rsidRPr="0076427E">
        <w:t xml:space="preserve"> (преобразование </w:t>
      </w:r>
      <w:proofErr w:type="spellStart"/>
      <w:r w:rsidRPr="0076427E">
        <w:t>Хафа</w:t>
      </w:r>
      <w:proofErr w:type="spellEnd"/>
      <w:r w:rsidRPr="0076427E">
        <w:t>), делегируются отдельным дочерним процессам. Это позволяет задействовать все доступные ядра CPU, распределяя нагрузку и предотвращая перегрев одного потока выполнения.</w:t>
      </w:r>
    </w:p>
    <w:p w14:paraId="67803E03" w14:textId="5F8DFACF" w:rsidR="0076427E" w:rsidRPr="0076427E" w:rsidRDefault="0076427E" w:rsidP="007B3FCC">
      <w:pPr>
        <w:pStyle w:val="2"/>
      </w:pPr>
      <w:bookmarkStart w:id="21" w:name="_Toc217084951"/>
      <w:r w:rsidRPr="0076427E">
        <w:lastRenderedPageBreak/>
        <w:t>JIT-компиляция и оптимизация (</w:t>
      </w:r>
      <w:proofErr w:type="spellStart"/>
      <w:r w:rsidRPr="0076427E">
        <w:t>Numba</w:t>
      </w:r>
      <w:proofErr w:type="spellEnd"/>
      <w:r w:rsidRPr="0076427E">
        <w:t xml:space="preserve">, </w:t>
      </w:r>
      <w:proofErr w:type="spellStart"/>
      <w:r w:rsidRPr="0076427E">
        <w:t>NumPy</w:t>
      </w:r>
      <w:proofErr w:type="spellEnd"/>
      <w:r w:rsidRPr="0076427E">
        <w:t>)</w:t>
      </w:r>
      <w:bookmarkEnd w:id="21"/>
    </w:p>
    <w:p w14:paraId="3DD7F52C" w14:textId="77777777" w:rsidR="0076427E" w:rsidRPr="0076427E" w:rsidRDefault="0076427E" w:rsidP="007B3FCC">
      <w:pPr>
        <w:pStyle w:val="1-"/>
      </w:pPr>
      <w:r w:rsidRPr="0076427E">
        <w:t>Для «ручной» реализации алгоритмов без использования готовых библиотек остро встает вопрос производительности циклов Python.</w:t>
      </w:r>
    </w:p>
    <w:p w14:paraId="20E56B08" w14:textId="77777777" w:rsidR="0076427E" w:rsidRPr="0076427E" w:rsidRDefault="0076427E" w:rsidP="007B3FCC">
      <w:pPr>
        <w:pStyle w:val="1-"/>
        <w:numPr>
          <w:ilvl w:val="0"/>
          <w:numId w:val="45"/>
        </w:numPr>
        <w:ind w:left="0" w:firstLine="709"/>
      </w:pPr>
      <w:r w:rsidRPr="0076427E">
        <w:rPr>
          <w:b/>
          <w:bCs/>
        </w:rPr>
        <w:t>Почему это использовано:</w:t>
      </w:r>
      <w:r w:rsidRPr="0076427E">
        <w:t xml:space="preserve"> Вложенные циклы по пикселям изображения в чистом Python работают крайне медленно. </w:t>
      </w:r>
      <w:proofErr w:type="spellStart"/>
      <w:r w:rsidRPr="0076427E">
        <w:rPr>
          <w:b/>
          <w:bCs/>
        </w:rPr>
        <w:t>Numba</w:t>
      </w:r>
      <w:proofErr w:type="spellEnd"/>
      <w:r w:rsidRPr="0076427E">
        <w:t xml:space="preserve"> компилирует эти функции в машинный код прямо во время первого запуска (</w:t>
      </w:r>
      <w:proofErr w:type="spellStart"/>
      <w:r w:rsidRPr="0076427E">
        <w:t>Just</w:t>
      </w:r>
      <w:proofErr w:type="spellEnd"/>
      <w:r w:rsidRPr="0076427E">
        <w:t>-In-Time).</w:t>
      </w:r>
    </w:p>
    <w:p w14:paraId="1C47E7C7" w14:textId="77777777" w:rsidR="0076427E" w:rsidRPr="0076427E" w:rsidRDefault="0076427E" w:rsidP="007B3FCC">
      <w:pPr>
        <w:pStyle w:val="1-"/>
        <w:numPr>
          <w:ilvl w:val="0"/>
          <w:numId w:val="45"/>
        </w:numPr>
        <w:ind w:left="0" w:firstLine="709"/>
      </w:pPr>
      <w:r w:rsidRPr="0076427E">
        <w:rPr>
          <w:b/>
          <w:bCs/>
        </w:rPr>
        <w:t>Роль в приложении:</w:t>
      </w:r>
      <w:r w:rsidRPr="0076427E">
        <w:t xml:space="preserve"> Декоратор @njit в модуле image_processing.py превращает математические расчеты свертки в высокопроизводительный код, сопоставимый по скорости с реализациями на C++. </w:t>
      </w:r>
      <w:proofErr w:type="spellStart"/>
      <w:r w:rsidRPr="0076427E">
        <w:rPr>
          <w:b/>
          <w:bCs/>
        </w:rPr>
        <w:t>NumPy</w:t>
      </w:r>
      <w:proofErr w:type="spellEnd"/>
      <w:r w:rsidRPr="0076427E">
        <w:t xml:space="preserve"> при этом выступает фундаментом, предоставляя эффективные структуры данных для хранения матриц пикселей.</w:t>
      </w:r>
    </w:p>
    <w:p w14:paraId="0D9376EB" w14:textId="230B09E7" w:rsidR="0076427E" w:rsidRPr="0076427E" w:rsidRDefault="0076427E" w:rsidP="007B3FCC">
      <w:pPr>
        <w:pStyle w:val="2"/>
      </w:pPr>
      <w:bookmarkStart w:id="22" w:name="_Toc217084952"/>
      <w:r w:rsidRPr="0076427E">
        <w:t>Объектно-ориентированные паттерны</w:t>
      </w:r>
      <w:bookmarkEnd w:id="22"/>
    </w:p>
    <w:p w14:paraId="6D45BCA2" w14:textId="77777777" w:rsidR="0076427E" w:rsidRPr="0076427E" w:rsidRDefault="0076427E" w:rsidP="007B3FCC">
      <w:pPr>
        <w:pStyle w:val="1-"/>
      </w:pPr>
      <w:r w:rsidRPr="0076427E">
        <w:t>Архитектура кода опирается на продвинутые возможности языка для обеспечения чистоты и гибкости.</w:t>
      </w:r>
    </w:p>
    <w:p w14:paraId="27627396" w14:textId="77777777" w:rsidR="0076427E" w:rsidRPr="0076427E" w:rsidRDefault="0076427E" w:rsidP="007B3FCC">
      <w:pPr>
        <w:pStyle w:val="1-"/>
        <w:numPr>
          <w:ilvl w:val="0"/>
          <w:numId w:val="46"/>
        </w:numPr>
        <w:ind w:left="0" w:firstLine="709"/>
      </w:pPr>
      <w:r w:rsidRPr="0076427E">
        <w:rPr>
          <w:b/>
          <w:bCs/>
        </w:rPr>
        <w:t>Перегрузка операторов (__</w:t>
      </w:r>
      <w:proofErr w:type="spellStart"/>
      <w:r w:rsidRPr="0076427E">
        <w:rPr>
          <w:b/>
          <w:bCs/>
        </w:rPr>
        <w:t>add</w:t>
      </w:r>
      <w:proofErr w:type="spellEnd"/>
      <w:r w:rsidRPr="0076427E">
        <w:rPr>
          <w:b/>
          <w:bCs/>
        </w:rPr>
        <w:t>__, __</w:t>
      </w:r>
      <w:proofErr w:type="spellStart"/>
      <w:r w:rsidRPr="0076427E">
        <w:rPr>
          <w:b/>
          <w:bCs/>
        </w:rPr>
        <w:t>sub</w:t>
      </w:r>
      <w:proofErr w:type="spellEnd"/>
      <w:r w:rsidRPr="0076427E">
        <w:rPr>
          <w:b/>
          <w:bCs/>
        </w:rPr>
        <w:t>__):</w:t>
      </w:r>
      <w:r w:rsidRPr="0076427E">
        <w:t xml:space="preserve"> В классе </w:t>
      </w:r>
      <w:proofErr w:type="spellStart"/>
      <w:r w:rsidRPr="0076427E">
        <w:t>DogImage</w:t>
      </w:r>
      <w:proofErr w:type="spellEnd"/>
      <w:r w:rsidRPr="0076427E">
        <w:t xml:space="preserve"> реализованы методы, которые позволяют буквально «складывать» изображения. Это не просто визуальный эффект — внутри происходит автоматическая нормализация весов и выравнивание размерностей массивов.</w:t>
      </w:r>
    </w:p>
    <w:p w14:paraId="06F90827" w14:textId="77777777" w:rsidR="0076427E" w:rsidRPr="0076427E" w:rsidRDefault="0076427E" w:rsidP="007B3FCC">
      <w:pPr>
        <w:pStyle w:val="1-"/>
        <w:numPr>
          <w:ilvl w:val="0"/>
          <w:numId w:val="46"/>
        </w:numPr>
        <w:ind w:left="0" w:firstLine="709"/>
      </w:pPr>
      <w:r w:rsidRPr="0076427E">
        <w:rPr>
          <w:b/>
          <w:bCs/>
        </w:rPr>
        <w:t>Интерфейсы (</w:t>
      </w:r>
      <w:proofErr w:type="spellStart"/>
      <w:r w:rsidRPr="0076427E">
        <w:rPr>
          <w:b/>
          <w:bCs/>
        </w:rPr>
        <w:t>abc.ABC</w:t>
      </w:r>
      <w:proofErr w:type="spellEnd"/>
      <w:r w:rsidRPr="0076427E">
        <w:rPr>
          <w:b/>
          <w:bCs/>
        </w:rPr>
        <w:t>):</w:t>
      </w:r>
      <w:r w:rsidRPr="0076427E">
        <w:t xml:space="preserve"> Использование абстрактных классов в i_image_processing.py реализует паттерн «Мост» или «Стратегия». Приложение может прозрачно для пользователя переключаться между модулем </w:t>
      </w:r>
      <w:proofErr w:type="spellStart"/>
      <w:r w:rsidRPr="0076427E">
        <w:t>ImageProcessing</w:t>
      </w:r>
      <w:proofErr w:type="spellEnd"/>
      <w:r w:rsidRPr="0076427E">
        <w:t xml:space="preserve"> (собственные алгоритмы) и Cv2ImageProcessing (библиотека </w:t>
      </w:r>
      <w:proofErr w:type="spellStart"/>
      <w:r w:rsidRPr="0076427E">
        <w:t>OpenCV</w:t>
      </w:r>
      <w:proofErr w:type="spellEnd"/>
      <w:r w:rsidRPr="0076427E">
        <w:t>).</w:t>
      </w:r>
    </w:p>
    <w:p w14:paraId="1ABA7EA9" w14:textId="751AADD9" w:rsidR="0076427E" w:rsidRPr="0076427E" w:rsidRDefault="0076427E" w:rsidP="007B3FCC">
      <w:pPr>
        <w:pStyle w:val="2"/>
      </w:pPr>
      <w:bookmarkStart w:id="23" w:name="_Toc217084953"/>
      <w:r w:rsidRPr="0076427E">
        <w:t>Механизмы надежности (</w:t>
      </w:r>
      <w:proofErr w:type="spellStart"/>
      <w:r w:rsidRPr="0076427E">
        <w:t>logging</w:t>
      </w:r>
      <w:proofErr w:type="spellEnd"/>
      <w:r w:rsidRPr="0076427E">
        <w:t xml:space="preserve">, </w:t>
      </w:r>
      <w:proofErr w:type="spellStart"/>
      <w:r w:rsidRPr="0076427E">
        <w:t>unittest</w:t>
      </w:r>
      <w:proofErr w:type="spellEnd"/>
      <w:r w:rsidRPr="0076427E">
        <w:t xml:space="preserve">, </w:t>
      </w:r>
      <w:proofErr w:type="spellStart"/>
      <w:r w:rsidRPr="0076427E">
        <w:t>dotenv</w:t>
      </w:r>
      <w:proofErr w:type="spellEnd"/>
      <w:r w:rsidRPr="0076427E">
        <w:t>)</w:t>
      </w:r>
      <w:bookmarkEnd w:id="23"/>
    </w:p>
    <w:p w14:paraId="7F99DF99" w14:textId="77777777" w:rsidR="0076427E" w:rsidRPr="0076427E" w:rsidRDefault="0076427E" w:rsidP="007B3FCC">
      <w:pPr>
        <w:pStyle w:val="1-"/>
      </w:pPr>
      <w:r w:rsidRPr="0076427E">
        <w:t>Для перехода от учебного скрипта к полноценному пакету внедрены инструменты контроля качества:</w:t>
      </w:r>
    </w:p>
    <w:p w14:paraId="4D23F85A" w14:textId="77777777" w:rsidR="0076427E" w:rsidRPr="0076427E" w:rsidRDefault="0076427E" w:rsidP="007B3FCC">
      <w:pPr>
        <w:pStyle w:val="1-"/>
        <w:numPr>
          <w:ilvl w:val="0"/>
          <w:numId w:val="47"/>
        </w:numPr>
        <w:ind w:left="0" w:firstLine="709"/>
      </w:pPr>
      <w:proofErr w:type="spellStart"/>
      <w:r w:rsidRPr="0076427E">
        <w:rPr>
          <w:b/>
          <w:bCs/>
        </w:rPr>
        <w:t>logging.handlers.RotatingFileHandler</w:t>
      </w:r>
      <w:proofErr w:type="spellEnd"/>
      <w:r w:rsidRPr="0076427E">
        <w:rPr>
          <w:b/>
          <w:bCs/>
        </w:rPr>
        <w:t>:</w:t>
      </w:r>
      <w:r w:rsidRPr="0076427E">
        <w:t xml:space="preserve"> В приложении реализована ротация логов. Это критично для асинхронных программ, генерирующих большое количество событий: старые логи сжимаются и удаляются, предотвращая переполнение диска.</w:t>
      </w:r>
    </w:p>
    <w:p w14:paraId="77FB73A0" w14:textId="77777777" w:rsidR="0076427E" w:rsidRPr="0076427E" w:rsidRDefault="0076427E" w:rsidP="007B3FCC">
      <w:pPr>
        <w:pStyle w:val="1-"/>
        <w:numPr>
          <w:ilvl w:val="0"/>
          <w:numId w:val="47"/>
        </w:numPr>
        <w:ind w:left="0" w:firstLine="709"/>
      </w:pPr>
      <w:proofErr w:type="spellStart"/>
      <w:r w:rsidRPr="0076427E">
        <w:rPr>
          <w:b/>
          <w:bCs/>
        </w:rPr>
        <w:lastRenderedPageBreak/>
        <w:t>unittest.IsolatedAsyncioTestCase</w:t>
      </w:r>
      <w:proofErr w:type="spellEnd"/>
      <w:r w:rsidRPr="0076427E">
        <w:rPr>
          <w:b/>
          <w:bCs/>
        </w:rPr>
        <w:t>:</w:t>
      </w:r>
      <w:r w:rsidRPr="0076427E">
        <w:t xml:space="preserve"> Специализированные тесты для асинхронного кода позволяют симулировать задержки сети и проверять корректность работы </w:t>
      </w:r>
      <w:proofErr w:type="spellStart"/>
      <w:r w:rsidRPr="0076427E">
        <w:t>DogImageProcessor</w:t>
      </w:r>
      <w:proofErr w:type="spellEnd"/>
      <w:r w:rsidRPr="0076427E">
        <w:t xml:space="preserve"> в условиях конкурентного доступа.</w:t>
      </w:r>
    </w:p>
    <w:p w14:paraId="048FC6A7" w14:textId="77777777" w:rsidR="0076427E" w:rsidRPr="0076427E" w:rsidRDefault="0076427E" w:rsidP="007B3FCC">
      <w:pPr>
        <w:pStyle w:val="1-"/>
        <w:numPr>
          <w:ilvl w:val="0"/>
          <w:numId w:val="47"/>
        </w:numPr>
        <w:ind w:left="0" w:firstLine="709"/>
      </w:pPr>
      <w:proofErr w:type="spellStart"/>
      <w:r w:rsidRPr="0076427E">
        <w:rPr>
          <w:b/>
          <w:bCs/>
        </w:rPr>
        <w:t>python-dotenv</w:t>
      </w:r>
      <w:proofErr w:type="spellEnd"/>
      <w:r w:rsidRPr="0076427E">
        <w:rPr>
          <w:b/>
          <w:bCs/>
        </w:rPr>
        <w:t>:</w:t>
      </w:r>
      <w:r w:rsidRPr="0076427E">
        <w:t xml:space="preserve"> Роль этой библиотеки — безопасность. Она исключает попадание чувствительных данных (API-ключей) в систему контроля версий, загружая их из локального окружения.</w:t>
      </w:r>
    </w:p>
    <w:p w14:paraId="1AC49C28" w14:textId="3B73B2CC" w:rsidR="0076427E" w:rsidRPr="0076427E" w:rsidRDefault="0076427E" w:rsidP="007B3FCC">
      <w:pPr>
        <w:pStyle w:val="2"/>
      </w:pPr>
      <w:bookmarkStart w:id="24" w:name="_Toc217084954"/>
      <w:r w:rsidRPr="0076427E">
        <w:t>Инфраструктура сборки (</w:t>
      </w:r>
      <w:proofErr w:type="spellStart"/>
      <w:r w:rsidRPr="0076427E">
        <w:t>Setuptools</w:t>
      </w:r>
      <w:proofErr w:type="spellEnd"/>
      <w:r w:rsidRPr="0076427E">
        <w:t xml:space="preserve">, </w:t>
      </w:r>
      <w:proofErr w:type="spellStart"/>
      <w:r w:rsidRPr="0076427E">
        <w:t>Pipenv</w:t>
      </w:r>
      <w:proofErr w:type="spellEnd"/>
      <w:r w:rsidRPr="0076427E">
        <w:t>)</w:t>
      </w:r>
      <w:bookmarkEnd w:id="24"/>
    </w:p>
    <w:p w14:paraId="03A779CF" w14:textId="77777777" w:rsidR="0076427E" w:rsidRPr="0076427E" w:rsidRDefault="0076427E" w:rsidP="007B3FCC">
      <w:pPr>
        <w:pStyle w:val="1-"/>
        <w:numPr>
          <w:ilvl w:val="0"/>
          <w:numId w:val="48"/>
        </w:numPr>
        <w:ind w:left="0" w:firstLine="709"/>
      </w:pPr>
      <w:r w:rsidRPr="0076427E">
        <w:rPr>
          <w:b/>
          <w:bCs/>
        </w:rPr>
        <w:t>Роль:</w:t>
      </w:r>
      <w:r w:rsidRPr="0076427E">
        <w:t xml:space="preserve"> Файлы pyproject.toml и </w:t>
      </w:r>
      <w:proofErr w:type="spellStart"/>
      <w:r w:rsidRPr="0076427E">
        <w:t>Pipfile</w:t>
      </w:r>
      <w:proofErr w:type="spellEnd"/>
      <w:r w:rsidRPr="0076427E">
        <w:t xml:space="preserve"> управляют зависимостями и процессом упаковки. Благодаря им проект можно собрать в .</w:t>
      </w:r>
      <w:proofErr w:type="spellStart"/>
      <w:r w:rsidRPr="0076427E">
        <w:t>whl</w:t>
      </w:r>
      <w:proofErr w:type="spellEnd"/>
      <w:r w:rsidRPr="0076427E">
        <w:t xml:space="preserve"> или .tar.gz архив и установить в любую систему одной командой, что завершает концепцию создания полноценного программного продукта.</w:t>
      </w:r>
    </w:p>
    <w:p w14:paraId="54AA8873" w14:textId="512A012B" w:rsidR="0076427E" w:rsidRDefault="007B3FCC" w:rsidP="007B3FCC">
      <w:pPr>
        <w:pStyle w:val="1"/>
      </w:pPr>
      <w:bookmarkStart w:id="25" w:name="_Toc217084955"/>
      <w:r>
        <w:lastRenderedPageBreak/>
        <w:t>Инструкция по установке и запуску приложения</w:t>
      </w:r>
      <w:bookmarkEnd w:id="25"/>
    </w:p>
    <w:p w14:paraId="7E617247" w14:textId="77777777" w:rsidR="001F4028" w:rsidRPr="001F4028" w:rsidRDefault="001F4028" w:rsidP="001F4028">
      <w:pPr>
        <w:pStyle w:val="1-"/>
      </w:pPr>
      <w:r w:rsidRPr="001F4028">
        <w:t>Данный раздел описывает процесс развертывания проекта из исходного кода и примеры его использования через интерфейс командной строки (CLI).</w:t>
      </w:r>
    </w:p>
    <w:p w14:paraId="7B69FE7B" w14:textId="200846BF" w:rsidR="001F4028" w:rsidRPr="001F4028" w:rsidRDefault="001F4028" w:rsidP="001F4028">
      <w:pPr>
        <w:pStyle w:val="2"/>
      </w:pPr>
      <w:bookmarkStart w:id="26" w:name="_Toc217084956"/>
      <w:r w:rsidRPr="001F4028">
        <w:t>Предварительные требования и установка</w:t>
      </w:r>
      <w:bookmarkEnd w:id="26"/>
    </w:p>
    <w:p w14:paraId="2C54BC15" w14:textId="77777777" w:rsidR="001F4028" w:rsidRPr="001F4028" w:rsidRDefault="001F4028" w:rsidP="001F4028">
      <w:pPr>
        <w:pStyle w:val="1-"/>
      </w:pPr>
      <w:r w:rsidRPr="001F4028">
        <w:t xml:space="preserve">Для работы приложения необходим интерпретатор </w:t>
      </w:r>
      <w:r w:rsidRPr="001F4028">
        <w:rPr>
          <w:b/>
          <w:bCs/>
        </w:rPr>
        <w:t>Python версии 3.11+</w:t>
      </w:r>
      <w:r w:rsidRPr="001F4028">
        <w:t xml:space="preserve"> и менеджер зависимостей </w:t>
      </w:r>
      <w:proofErr w:type="spellStart"/>
      <w:r w:rsidRPr="001F4028">
        <w:rPr>
          <w:b/>
          <w:bCs/>
        </w:rPr>
        <w:t>Pipenv</w:t>
      </w:r>
      <w:proofErr w:type="spellEnd"/>
      <w:r w:rsidRPr="001F4028">
        <w:t>.</w:t>
      </w:r>
    </w:p>
    <w:p w14:paraId="49C02DCC" w14:textId="77777777" w:rsidR="001F4028" w:rsidRPr="001F4028" w:rsidRDefault="001F4028" w:rsidP="001F4028">
      <w:pPr>
        <w:pStyle w:val="1-"/>
        <w:numPr>
          <w:ilvl w:val="0"/>
          <w:numId w:val="49"/>
        </w:numPr>
        <w:ind w:left="0" w:firstLine="709"/>
      </w:pPr>
      <w:r w:rsidRPr="001F4028">
        <w:rPr>
          <w:b/>
          <w:bCs/>
        </w:rPr>
        <w:t>Клонирование и переход в проект:</w:t>
      </w:r>
    </w:p>
    <w:p w14:paraId="47239964" w14:textId="1BAE79F2" w:rsidR="001F4028" w:rsidRPr="001F4028" w:rsidRDefault="001F4028" w:rsidP="001F4028">
      <w:pPr>
        <w:pStyle w:val="1-"/>
        <w:rPr>
          <w:rFonts w:ascii="Consolas" w:hAnsi="Consolas"/>
          <w:sz w:val="20"/>
          <w:szCs w:val="20"/>
          <w:lang w:val="en-US"/>
        </w:rPr>
      </w:pPr>
      <w:r w:rsidRPr="001F4028">
        <w:rPr>
          <w:rFonts w:ascii="Consolas" w:hAnsi="Consolas"/>
          <w:sz w:val="20"/>
          <w:szCs w:val="20"/>
          <w:lang w:val="en-US"/>
        </w:rPr>
        <w:t>git clone https://github.com/BruhMano/6403yakuhiniv</w:t>
      </w:r>
    </w:p>
    <w:p w14:paraId="3BC064B9" w14:textId="77777777" w:rsidR="001F4028" w:rsidRPr="001F4028" w:rsidRDefault="001F4028" w:rsidP="001F4028">
      <w:pPr>
        <w:pStyle w:val="1-"/>
        <w:rPr>
          <w:rFonts w:ascii="Consolas" w:hAnsi="Consolas"/>
          <w:sz w:val="20"/>
          <w:szCs w:val="20"/>
        </w:rPr>
      </w:pPr>
      <w:proofErr w:type="spellStart"/>
      <w:r w:rsidRPr="001F4028">
        <w:rPr>
          <w:rFonts w:ascii="Consolas" w:hAnsi="Consolas"/>
          <w:sz w:val="20"/>
          <w:szCs w:val="20"/>
        </w:rPr>
        <w:t>cd</w:t>
      </w:r>
      <w:proofErr w:type="spellEnd"/>
      <w:r w:rsidRPr="001F4028">
        <w:rPr>
          <w:rFonts w:ascii="Consolas" w:hAnsi="Consolas"/>
          <w:sz w:val="20"/>
          <w:szCs w:val="20"/>
        </w:rPr>
        <w:t xml:space="preserve"> </w:t>
      </w:r>
      <w:proofErr w:type="spellStart"/>
      <w:r w:rsidRPr="001F4028">
        <w:rPr>
          <w:rFonts w:ascii="Consolas" w:hAnsi="Consolas"/>
          <w:sz w:val="20"/>
          <w:szCs w:val="20"/>
        </w:rPr>
        <w:t>dog_image_processor</w:t>
      </w:r>
      <w:proofErr w:type="spellEnd"/>
    </w:p>
    <w:p w14:paraId="5EE4ED6A" w14:textId="77777777" w:rsidR="001F4028" w:rsidRPr="001F4028" w:rsidRDefault="001F4028" w:rsidP="001F4028">
      <w:pPr>
        <w:pStyle w:val="1-"/>
        <w:numPr>
          <w:ilvl w:val="0"/>
          <w:numId w:val="49"/>
        </w:numPr>
        <w:ind w:left="0" w:firstLine="709"/>
      </w:pPr>
      <w:r w:rsidRPr="001F4028">
        <w:rPr>
          <w:b/>
          <w:bCs/>
        </w:rPr>
        <w:t>Установка зависимостей:</w:t>
      </w:r>
      <w:r w:rsidRPr="001F4028">
        <w:t xml:space="preserve"> В проекте используются </w:t>
      </w:r>
      <w:proofErr w:type="spellStart"/>
      <w:r w:rsidRPr="001F4028">
        <w:t>Pipfile</w:t>
      </w:r>
      <w:proofErr w:type="spellEnd"/>
      <w:r w:rsidRPr="001F4028">
        <w:t xml:space="preserve"> и </w:t>
      </w:r>
      <w:proofErr w:type="spellStart"/>
      <w:r w:rsidRPr="001F4028">
        <w:t>Pipfile.lock</w:t>
      </w:r>
      <w:proofErr w:type="spellEnd"/>
      <w:r w:rsidRPr="001F4028">
        <w:t xml:space="preserve"> для фиксации версий библиотек (</w:t>
      </w:r>
      <w:proofErr w:type="spellStart"/>
      <w:r w:rsidRPr="001F4028">
        <w:t>numpy</w:t>
      </w:r>
      <w:proofErr w:type="spellEnd"/>
      <w:r w:rsidRPr="001F4028">
        <w:t xml:space="preserve">, </w:t>
      </w:r>
      <w:proofErr w:type="spellStart"/>
      <w:r w:rsidRPr="001F4028">
        <w:t>aiohttp</w:t>
      </w:r>
      <w:proofErr w:type="spellEnd"/>
      <w:r w:rsidRPr="001F4028">
        <w:t xml:space="preserve">, </w:t>
      </w:r>
      <w:proofErr w:type="spellStart"/>
      <w:r w:rsidRPr="001F4028">
        <w:t>numba</w:t>
      </w:r>
      <w:proofErr w:type="spellEnd"/>
      <w:r w:rsidRPr="001F4028">
        <w:t xml:space="preserve">, </w:t>
      </w:r>
      <w:proofErr w:type="spellStart"/>
      <w:r w:rsidRPr="001F4028">
        <w:t>opencv-python</w:t>
      </w:r>
      <w:proofErr w:type="spellEnd"/>
      <w:r w:rsidRPr="001F4028">
        <w:t>).</w:t>
      </w:r>
    </w:p>
    <w:p w14:paraId="1176FA01" w14:textId="77777777" w:rsidR="001F4028" w:rsidRPr="001F4028" w:rsidRDefault="001F4028" w:rsidP="001F4028">
      <w:pPr>
        <w:pStyle w:val="1-"/>
        <w:rPr>
          <w:rFonts w:ascii="Consolas" w:hAnsi="Consolas"/>
          <w:sz w:val="20"/>
          <w:szCs w:val="20"/>
        </w:rPr>
      </w:pPr>
      <w:proofErr w:type="spellStart"/>
      <w:r w:rsidRPr="001F4028">
        <w:rPr>
          <w:rFonts w:ascii="Consolas" w:hAnsi="Consolas"/>
          <w:sz w:val="20"/>
          <w:szCs w:val="20"/>
        </w:rPr>
        <w:t>pipenv</w:t>
      </w:r>
      <w:proofErr w:type="spellEnd"/>
      <w:r w:rsidRPr="001F4028">
        <w:rPr>
          <w:rFonts w:ascii="Consolas" w:hAnsi="Consolas"/>
          <w:sz w:val="20"/>
          <w:szCs w:val="20"/>
        </w:rPr>
        <w:t xml:space="preserve"> </w:t>
      </w:r>
      <w:proofErr w:type="spellStart"/>
      <w:r w:rsidRPr="001F4028">
        <w:rPr>
          <w:rFonts w:ascii="Consolas" w:hAnsi="Consolas"/>
          <w:sz w:val="20"/>
          <w:szCs w:val="20"/>
        </w:rPr>
        <w:t>install</w:t>
      </w:r>
      <w:proofErr w:type="spellEnd"/>
    </w:p>
    <w:p w14:paraId="1C61C012" w14:textId="77777777" w:rsidR="001F4028" w:rsidRPr="001F4028" w:rsidRDefault="001F4028" w:rsidP="001F4028">
      <w:pPr>
        <w:pStyle w:val="1-"/>
        <w:rPr>
          <w:rFonts w:ascii="Consolas" w:hAnsi="Consolas"/>
          <w:sz w:val="20"/>
          <w:szCs w:val="20"/>
        </w:rPr>
      </w:pPr>
      <w:proofErr w:type="spellStart"/>
      <w:r w:rsidRPr="001F4028">
        <w:rPr>
          <w:rFonts w:ascii="Consolas" w:hAnsi="Consolas"/>
          <w:sz w:val="20"/>
          <w:szCs w:val="20"/>
        </w:rPr>
        <w:t>pipenv</w:t>
      </w:r>
      <w:proofErr w:type="spellEnd"/>
      <w:r w:rsidRPr="001F4028">
        <w:rPr>
          <w:rFonts w:ascii="Consolas" w:hAnsi="Consolas"/>
          <w:sz w:val="20"/>
          <w:szCs w:val="20"/>
        </w:rPr>
        <w:t xml:space="preserve"> </w:t>
      </w:r>
      <w:proofErr w:type="spellStart"/>
      <w:r w:rsidRPr="001F4028">
        <w:rPr>
          <w:rFonts w:ascii="Consolas" w:hAnsi="Consolas"/>
          <w:sz w:val="20"/>
          <w:szCs w:val="20"/>
        </w:rPr>
        <w:t>shell</w:t>
      </w:r>
      <w:proofErr w:type="spellEnd"/>
    </w:p>
    <w:p w14:paraId="710EE229" w14:textId="0F343D6D" w:rsidR="001F4028" w:rsidRPr="001F4028" w:rsidRDefault="001F4028" w:rsidP="001F4028">
      <w:pPr>
        <w:pStyle w:val="1-"/>
        <w:numPr>
          <w:ilvl w:val="0"/>
          <w:numId w:val="49"/>
        </w:numPr>
        <w:ind w:left="0" w:firstLine="709"/>
      </w:pPr>
      <w:r w:rsidRPr="001F4028">
        <w:rPr>
          <w:b/>
          <w:bCs/>
        </w:rPr>
        <w:t>Настройка переменных окружения:</w:t>
      </w:r>
      <w:r w:rsidRPr="001F4028">
        <w:t xml:space="preserve"> Создайте файл .env в корневой директории и добавьте ваш персональный ключ от </w:t>
      </w:r>
      <w:proofErr w:type="spellStart"/>
      <w:r w:rsidRPr="001F4028">
        <w:t>TheDogAPI</w:t>
      </w:r>
      <w:proofErr w:type="spellEnd"/>
      <w:r w:rsidRPr="001F4028">
        <w:t>:</w:t>
      </w:r>
    </w:p>
    <w:p w14:paraId="6307259F" w14:textId="48912BE6" w:rsidR="001F4028" w:rsidRPr="001F4028" w:rsidRDefault="001F4028" w:rsidP="001F4028">
      <w:pPr>
        <w:pStyle w:val="1-"/>
        <w:rPr>
          <w:rFonts w:ascii="Consolas" w:hAnsi="Consolas"/>
          <w:sz w:val="20"/>
          <w:szCs w:val="20"/>
          <w:lang w:val="en-US"/>
        </w:rPr>
      </w:pPr>
      <w:r w:rsidRPr="001F4028">
        <w:rPr>
          <w:rFonts w:ascii="Consolas" w:hAnsi="Consolas"/>
          <w:sz w:val="20"/>
          <w:szCs w:val="20"/>
          <w:lang w:val="en-US"/>
        </w:rPr>
        <w:t>API_KEY=</w:t>
      </w:r>
      <w:proofErr w:type="spellStart"/>
      <w:r w:rsidRPr="001F4028">
        <w:rPr>
          <w:rFonts w:ascii="Consolas" w:hAnsi="Consolas"/>
          <w:sz w:val="20"/>
          <w:szCs w:val="20"/>
          <w:lang w:val="en-US"/>
        </w:rPr>
        <w:t>your_secret_key_from_dog_api</w:t>
      </w:r>
      <w:proofErr w:type="spellEnd"/>
    </w:p>
    <w:p w14:paraId="243B1FCD" w14:textId="3986D04F" w:rsidR="001F4028" w:rsidRPr="001F4028" w:rsidRDefault="001F4028" w:rsidP="001F4028">
      <w:pPr>
        <w:pStyle w:val="2"/>
      </w:pPr>
      <w:bookmarkStart w:id="27" w:name="_Toc217084957"/>
      <w:r w:rsidRPr="001F4028">
        <w:t>Запуск приложения и доступные параметры</w:t>
      </w:r>
      <w:bookmarkEnd w:id="27"/>
    </w:p>
    <w:p w14:paraId="0B3FC98D" w14:textId="77777777" w:rsidR="001F4028" w:rsidRPr="001F4028" w:rsidRDefault="001F4028" w:rsidP="001F4028">
      <w:pPr>
        <w:pStyle w:val="1-"/>
      </w:pPr>
      <w:r w:rsidRPr="001F4028">
        <w:t>Запуск осуществляется через модуль main.py. Приложение поддерживает следующие аргументы:</w:t>
      </w:r>
    </w:p>
    <w:p w14:paraId="2923E40A" w14:textId="6254EB4D" w:rsidR="001F4028" w:rsidRPr="001F4028" w:rsidRDefault="001F4028" w:rsidP="001F4028">
      <w:pPr>
        <w:pStyle w:val="1-"/>
        <w:numPr>
          <w:ilvl w:val="0"/>
          <w:numId w:val="50"/>
        </w:numPr>
        <w:ind w:left="0" w:firstLine="709"/>
      </w:pPr>
      <w:r w:rsidRPr="001F4028">
        <w:t>-l (--</w:t>
      </w:r>
      <w:proofErr w:type="spellStart"/>
      <w:r w:rsidRPr="001F4028">
        <w:t>limit</w:t>
      </w:r>
      <w:proofErr w:type="spellEnd"/>
      <w:r w:rsidRPr="001F4028">
        <w:t>): Количество изображений для обработки</w:t>
      </w:r>
    </w:p>
    <w:p w14:paraId="60F027DA" w14:textId="77777777" w:rsidR="001F4028" w:rsidRPr="001F4028" w:rsidRDefault="001F4028" w:rsidP="001F4028">
      <w:pPr>
        <w:pStyle w:val="1-"/>
        <w:numPr>
          <w:ilvl w:val="0"/>
          <w:numId w:val="50"/>
        </w:numPr>
        <w:ind w:left="0" w:firstLine="709"/>
      </w:pPr>
      <w:r w:rsidRPr="001F4028">
        <w:t>-</w:t>
      </w:r>
      <w:proofErr w:type="spellStart"/>
      <w:r w:rsidRPr="001F4028">
        <w:t>odir</w:t>
      </w:r>
      <w:proofErr w:type="spellEnd"/>
      <w:r w:rsidRPr="001F4028">
        <w:t xml:space="preserve"> (--</w:t>
      </w:r>
      <w:proofErr w:type="spellStart"/>
      <w:r w:rsidRPr="001F4028">
        <w:t>output_dir</w:t>
      </w:r>
      <w:proofErr w:type="spellEnd"/>
      <w:r w:rsidRPr="001F4028">
        <w:t>): Путь к директории для сохранения результатов.</w:t>
      </w:r>
    </w:p>
    <w:p w14:paraId="7835B653" w14:textId="4ED3E0FD" w:rsidR="001F4028" w:rsidRPr="001F4028" w:rsidRDefault="001F4028" w:rsidP="001F4028">
      <w:pPr>
        <w:pStyle w:val="1-"/>
        <w:numPr>
          <w:ilvl w:val="0"/>
          <w:numId w:val="50"/>
        </w:numPr>
        <w:ind w:left="0" w:firstLine="709"/>
      </w:pPr>
      <w:r w:rsidRPr="001F4028">
        <w:t>-</w:t>
      </w:r>
      <w:proofErr w:type="spellStart"/>
      <w:r w:rsidRPr="001F4028">
        <w:t>grey</w:t>
      </w:r>
      <w:proofErr w:type="spellEnd"/>
      <w:r w:rsidRPr="001F4028">
        <w:t>: Флаг, активирующий обработку в одноканальном режиме.</w:t>
      </w:r>
    </w:p>
    <w:p w14:paraId="3FA09014" w14:textId="77777777" w:rsidR="001F4028" w:rsidRPr="001F4028" w:rsidRDefault="001F4028" w:rsidP="001F4028">
      <w:pPr>
        <w:pStyle w:val="1-"/>
      </w:pPr>
      <w:r w:rsidRPr="001F4028">
        <w:rPr>
          <w:b/>
          <w:bCs/>
        </w:rPr>
        <w:t>Пример команды для массовой обработки:</w:t>
      </w:r>
    </w:p>
    <w:p w14:paraId="393BC48D" w14:textId="14CA8797" w:rsidR="001F4028" w:rsidRPr="001F4028" w:rsidRDefault="001F4028" w:rsidP="001F4028">
      <w:pPr>
        <w:pStyle w:val="1-"/>
        <w:rPr>
          <w:rFonts w:ascii="Consolas" w:hAnsi="Consolas"/>
          <w:sz w:val="20"/>
          <w:szCs w:val="20"/>
          <w:lang w:val="en-US"/>
        </w:rPr>
      </w:pPr>
      <w:r w:rsidRPr="001F4028">
        <w:rPr>
          <w:rFonts w:ascii="Consolas" w:hAnsi="Consolas"/>
          <w:sz w:val="20"/>
          <w:szCs w:val="20"/>
          <w:lang w:val="en-US"/>
        </w:rPr>
        <w:t>python main.py -l 5 -</w:t>
      </w:r>
      <w:proofErr w:type="spellStart"/>
      <w:r w:rsidRPr="001F4028">
        <w:rPr>
          <w:rFonts w:ascii="Consolas" w:hAnsi="Consolas"/>
          <w:sz w:val="20"/>
          <w:szCs w:val="20"/>
          <w:lang w:val="en-US"/>
        </w:rPr>
        <w:t>odir</w:t>
      </w:r>
      <w:proofErr w:type="spellEnd"/>
      <w:r w:rsidRPr="001F4028">
        <w:rPr>
          <w:rFonts w:ascii="Consolas" w:hAnsi="Consolas"/>
          <w:sz w:val="20"/>
          <w:szCs w:val="20"/>
          <w:lang w:val="en-US"/>
        </w:rPr>
        <w:t xml:space="preserve"> "re</w:t>
      </w:r>
      <w:r>
        <w:rPr>
          <w:rFonts w:ascii="Consolas" w:hAnsi="Consolas"/>
          <w:sz w:val="20"/>
          <w:szCs w:val="20"/>
          <w:lang w:val="en-US"/>
        </w:rPr>
        <w:t>s</w:t>
      </w:r>
      <w:r w:rsidRPr="001F4028">
        <w:rPr>
          <w:rFonts w:ascii="Consolas" w:hAnsi="Consolas"/>
          <w:sz w:val="20"/>
          <w:szCs w:val="20"/>
          <w:lang w:val="en-US"/>
        </w:rPr>
        <w:t xml:space="preserve"> </w:t>
      </w:r>
      <w:r w:rsidRPr="001F4028">
        <w:rPr>
          <w:rFonts w:ascii="Consolas" w:hAnsi="Consolas"/>
          <w:sz w:val="20"/>
          <w:szCs w:val="20"/>
          <w:lang w:val="en-US"/>
        </w:rPr>
        <w:t>" -grey</w:t>
      </w:r>
    </w:p>
    <w:p w14:paraId="44F023D3" w14:textId="40180FDF" w:rsidR="001F4028" w:rsidRPr="001F4028" w:rsidRDefault="001F4028" w:rsidP="001F4028">
      <w:pPr>
        <w:pStyle w:val="2"/>
      </w:pPr>
      <w:bookmarkStart w:id="28" w:name="_Toc217084958"/>
      <w:r w:rsidRPr="001F4028">
        <w:t>Пример работы и визуализация результатов</w:t>
      </w:r>
      <w:bookmarkEnd w:id="28"/>
    </w:p>
    <w:p w14:paraId="4B9B1DE2" w14:textId="70F867B4" w:rsidR="001F4028" w:rsidRDefault="001F4028" w:rsidP="001F4028">
      <w:pPr>
        <w:pStyle w:val="1-"/>
      </w:pPr>
      <w:r w:rsidRPr="001F4028">
        <w:t xml:space="preserve">При запуске приложение инициализирует логгер и начинает асинхронный цикл. </w:t>
      </w:r>
      <w:r w:rsidR="003B434D">
        <w:t>Пример вывода прогресса в консоль приведен на рисунке 1.</w:t>
      </w:r>
    </w:p>
    <w:p w14:paraId="53D339A8" w14:textId="4E67CBDD" w:rsidR="003B434D" w:rsidRDefault="003B434D" w:rsidP="003B434D">
      <w:pPr>
        <w:pStyle w:val="-"/>
      </w:pPr>
      <w:r w:rsidRPr="003B434D">
        <w:lastRenderedPageBreak/>
        <w:drawing>
          <wp:inline distT="0" distB="0" distL="0" distR="0" wp14:anchorId="7F04B15A" wp14:editId="7214C241">
            <wp:extent cx="4191585" cy="2495898"/>
            <wp:effectExtent l="0" t="0" r="0" b="0"/>
            <wp:docPr id="922804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044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9985" w14:textId="68E7A55A" w:rsidR="003B434D" w:rsidRPr="003B434D" w:rsidRDefault="003B434D" w:rsidP="003B434D">
      <w:pPr>
        <w:pStyle w:val="-"/>
      </w:pPr>
      <w:r>
        <w:t>Рисунок 1 – Вывод коротких логов в консоль</w:t>
      </w:r>
    </w:p>
    <w:p w14:paraId="18D644D7" w14:textId="77777777" w:rsidR="001F4028" w:rsidRPr="001F4028" w:rsidRDefault="001F4028" w:rsidP="001F4028">
      <w:pPr>
        <w:pStyle w:val="1-"/>
      </w:pPr>
      <w:r w:rsidRPr="001F4028">
        <w:rPr>
          <w:b/>
          <w:bCs/>
        </w:rPr>
        <w:t>Этапы выполнения в логах:</w:t>
      </w:r>
    </w:p>
    <w:p w14:paraId="6F1BA87F" w14:textId="77777777" w:rsidR="001F4028" w:rsidRPr="001F4028" w:rsidRDefault="001F4028" w:rsidP="001F4028">
      <w:pPr>
        <w:pStyle w:val="1-"/>
        <w:numPr>
          <w:ilvl w:val="0"/>
          <w:numId w:val="51"/>
        </w:numPr>
        <w:ind w:left="0" w:firstLine="709"/>
      </w:pPr>
      <w:proofErr w:type="spellStart"/>
      <w:r w:rsidRPr="001F4028">
        <w:rPr>
          <w:b/>
          <w:bCs/>
        </w:rPr>
        <w:t>Fetch</w:t>
      </w:r>
      <w:proofErr w:type="spellEnd"/>
      <w:r w:rsidRPr="001F4028">
        <w:rPr>
          <w:b/>
          <w:bCs/>
        </w:rPr>
        <w:t xml:space="preserve"> </w:t>
      </w:r>
      <w:proofErr w:type="spellStart"/>
      <w:r w:rsidRPr="001F4028">
        <w:rPr>
          <w:b/>
          <w:bCs/>
        </w:rPr>
        <w:t>URLs</w:t>
      </w:r>
      <w:proofErr w:type="spellEnd"/>
      <w:r w:rsidRPr="001F4028">
        <w:rPr>
          <w:b/>
          <w:bCs/>
        </w:rPr>
        <w:t>:</w:t>
      </w:r>
      <w:r w:rsidRPr="001F4028">
        <w:t xml:space="preserve"> Запрос к API для получения ссылок на изображения.</w:t>
      </w:r>
    </w:p>
    <w:p w14:paraId="131BF96A" w14:textId="77777777" w:rsidR="001F4028" w:rsidRPr="001F4028" w:rsidRDefault="001F4028" w:rsidP="001F4028">
      <w:pPr>
        <w:pStyle w:val="1-"/>
        <w:numPr>
          <w:ilvl w:val="0"/>
          <w:numId w:val="51"/>
        </w:numPr>
        <w:ind w:left="0" w:firstLine="709"/>
      </w:pPr>
      <w:proofErr w:type="spellStart"/>
      <w:r w:rsidRPr="001F4028">
        <w:rPr>
          <w:b/>
          <w:bCs/>
        </w:rPr>
        <w:t>Async</w:t>
      </w:r>
      <w:proofErr w:type="spellEnd"/>
      <w:r w:rsidRPr="001F4028">
        <w:rPr>
          <w:b/>
          <w:bCs/>
        </w:rPr>
        <w:t xml:space="preserve"> </w:t>
      </w:r>
      <w:proofErr w:type="spellStart"/>
      <w:r w:rsidRPr="001F4028">
        <w:rPr>
          <w:b/>
          <w:bCs/>
        </w:rPr>
        <w:t>Download</w:t>
      </w:r>
      <w:proofErr w:type="spellEnd"/>
      <w:r w:rsidRPr="001F4028">
        <w:rPr>
          <w:b/>
          <w:bCs/>
        </w:rPr>
        <w:t>:</w:t>
      </w:r>
      <w:r w:rsidRPr="001F4028">
        <w:t xml:space="preserve"> Параллельная загрузка файлов в оперативную память.</w:t>
      </w:r>
    </w:p>
    <w:p w14:paraId="333C12ED" w14:textId="77777777" w:rsidR="001F4028" w:rsidRPr="001F4028" w:rsidRDefault="001F4028" w:rsidP="001F4028">
      <w:pPr>
        <w:pStyle w:val="1-"/>
        <w:numPr>
          <w:ilvl w:val="0"/>
          <w:numId w:val="51"/>
        </w:numPr>
        <w:ind w:left="0" w:firstLine="709"/>
      </w:pPr>
      <w:proofErr w:type="spellStart"/>
      <w:r w:rsidRPr="001F4028">
        <w:rPr>
          <w:b/>
          <w:bCs/>
        </w:rPr>
        <w:t>Multiprocess</w:t>
      </w:r>
      <w:proofErr w:type="spellEnd"/>
      <w:r w:rsidRPr="001F4028">
        <w:rPr>
          <w:b/>
          <w:bCs/>
        </w:rPr>
        <w:t xml:space="preserve"> Processing:</w:t>
      </w:r>
      <w:r w:rsidRPr="001F4028">
        <w:t xml:space="preserve"> Распределение изображений по ядрам CPU для выполнения свертки и детекции границ (с указанием PID процесса).</w:t>
      </w:r>
    </w:p>
    <w:p w14:paraId="22AEE983" w14:textId="77777777" w:rsidR="001F4028" w:rsidRPr="001F4028" w:rsidRDefault="001F4028" w:rsidP="001F4028">
      <w:pPr>
        <w:pStyle w:val="1-"/>
        <w:numPr>
          <w:ilvl w:val="0"/>
          <w:numId w:val="51"/>
        </w:numPr>
        <w:ind w:left="0" w:firstLine="709"/>
      </w:pPr>
      <w:proofErr w:type="spellStart"/>
      <w:r w:rsidRPr="001F4028">
        <w:rPr>
          <w:b/>
          <w:bCs/>
        </w:rPr>
        <w:t>Async</w:t>
      </w:r>
      <w:proofErr w:type="spellEnd"/>
      <w:r w:rsidRPr="001F4028">
        <w:rPr>
          <w:b/>
          <w:bCs/>
        </w:rPr>
        <w:t xml:space="preserve"> Save:</w:t>
      </w:r>
      <w:r w:rsidRPr="001F4028">
        <w:t xml:space="preserve"> Запись обработанных матриц в PNG-файлы.</w:t>
      </w:r>
    </w:p>
    <w:p w14:paraId="2B411125" w14:textId="7520E4D7" w:rsidR="001F4028" w:rsidRDefault="001F4028" w:rsidP="001F4028">
      <w:pPr>
        <w:pStyle w:val="1-"/>
      </w:pPr>
      <w:r w:rsidRPr="001F4028">
        <w:rPr>
          <w:b/>
          <w:bCs/>
        </w:rPr>
        <w:t>Структура выходных данных:</w:t>
      </w:r>
      <w:r w:rsidRPr="001F4028">
        <w:t xml:space="preserve"> В указанной директории (например, </w:t>
      </w:r>
      <w:proofErr w:type="spellStart"/>
      <w:r w:rsidRPr="001F4028">
        <w:t>results</w:t>
      </w:r>
      <w:proofErr w:type="spellEnd"/>
      <w:r w:rsidRPr="001F4028">
        <w:t xml:space="preserve">/) создается иерархия файлов. Для каждой найденной собаки сохраняется три изображения: исходное, обработанное «ручным» алгоритмом и результат работы </w:t>
      </w:r>
      <w:proofErr w:type="spellStart"/>
      <w:r w:rsidRPr="001F4028">
        <w:t>OpenCV</w:t>
      </w:r>
      <w:proofErr w:type="spellEnd"/>
      <w:r w:rsidRPr="001F4028">
        <w:t>.</w:t>
      </w:r>
      <w:r w:rsidR="003B434D">
        <w:t xml:space="preserve"> Примеры входного и обработанных изображений приведены на рисунках 2, 3, 4.</w:t>
      </w:r>
    </w:p>
    <w:p w14:paraId="0887AC48" w14:textId="290C0AD3" w:rsidR="003B434D" w:rsidRDefault="003B434D" w:rsidP="003B434D">
      <w:pPr>
        <w:pStyle w:val="-"/>
      </w:pPr>
      <w:r w:rsidRPr="003B434D">
        <w:lastRenderedPageBreak/>
        <w:drawing>
          <wp:inline distT="0" distB="0" distL="0" distR="0" wp14:anchorId="4E080B0E" wp14:editId="472D0225">
            <wp:extent cx="3657529" cy="2514600"/>
            <wp:effectExtent l="0" t="0" r="635" b="0"/>
            <wp:docPr id="1360576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76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4389" cy="251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C403" w14:textId="40430EA3" w:rsidR="003B434D" w:rsidRDefault="003B434D" w:rsidP="003B434D">
      <w:pPr>
        <w:pStyle w:val="-"/>
      </w:pPr>
      <w:r>
        <w:t>Рисунок 2 – Исходное изображение</w:t>
      </w:r>
    </w:p>
    <w:p w14:paraId="0A8C684A" w14:textId="2B67142B" w:rsidR="008C0247" w:rsidRDefault="008C0247" w:rsidP="008C0247">
      <w:pPr>
        <w:pStyle w:val="-"/>
      </w:pPr>
      <w:r w:rsidRPr="008C0247">
        <w:drawing>
          <wp:inline distT="0" distB="0" distL="0" distR="0" wp14:anchorId="2C7D84BF" wp14:editId="7D67A1C2">
            <wp:extent cx="3619500" cy="2488455"/>
            <wp:effectExtent l="0" t="0" r="0" b="7620"/>
            <wp:docPr id="57601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13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276" cy="250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0174" w14:textId="2D0E8FE6" w:rsidR="008C0247" w:rsidRDefault="008C0247" w:rsidP="008C0247">
      <w:pPr>
        <w:pStyle w:val="1-"/>
      </w:pPr>
      <w:r>
        <w:t>Рисунок 3 – Изображение, обработанное «ручным» алгоритмом</w:t>
      </w:r>
    </w:p>
    <w:p w14:paraId="2149F37C" w14:textId="2BFEF77C" w:rsidR="008C0247" w:rsidRDefault="008C0247" w:rsidP="008C0247">
      <w:pPr>
        <w:pStyle w:val="-"/>
      </w:pPr>
      <w:r w:rsidRPr="008C0247">
        <w:drawing>
          <wp:inline distT="0" distB="0" distL="0" distR="0" wp14:anchorId="6F6917D3" wp14:editId="72EF285E">
            <wp:extent cx="3476625" cy="2390226"/>
            <wp:effectExtent l="0" t="0" r="0" b="0"/>
            <wp:docPr id="274079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792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3755" cy="240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B28F" w14:textId="2E6F5A69" w:rsidR="008C0247" w:rsidRPr="008C0247" w:rsidRDefault="008C0247" w:rsidP="008C0247">
      <w:pPr>
        <w:pStyle w:val="-"/>
        <w:rPr>
          <w:lang w:val="en-US"/>
        </w:rPr>
      </w:pPr>
      <w:r>
        <w:t xml:space="preserve">Рисунок 4 – Изображение обработанное </w:t>
      </w:r>
      <w:r>
        <w:rPr>
          <w:lang w:val="en-US"/>
        </w:rPr>
        <w:t>OpenCV</w:t>
      </w:r>
    </w:p>
    <w:p w14:paraId="7A3B8803" w14:textId="2D8C7562" w:rsidR="001F4028" w:rsidRPr="001F4028" w:rsidRDefault="001F4028" w:rsidP="001F4028">
      <w:pPr>
        <w:pStyle w:val="2"/>
      </w:pPr>
      <w:bookmarkStart w:id="29" w:name="_Toc217084959"/>
      <w:r w:rsidRPr="001F4028">
        <w:lastRenderedPageBreak/>
        <w:t>Запуск модульных тестов</w:t>
      </w:r>
      <w:bookmarkEnd w:id="29"/>
    </w:p>
    <w:p w14:paraId="58DDD78B" w14:textId="77777777" w:rsidR="001F4028" w:rsidRPr="001F4028" w:rsidRDefault="001F4028" w:rsidP="001F4028">
      <w:pPr>
        <w:pStyle w:val="1-"/>
      </w:pPr>
      <w:r w:rsidRPr="001F4028">
        <w:t>Для проверки целостности системы после установки рекомендуется запустить встроенные тесты:</w:t>
      </w:r>
    </w:p>
    <w:p w14:paraId="71234B18" w14:textId="77777777" w:rsidR="001F4028" w:rsidRPr="001F4028" w:rsidRDefault="001F4028" w:rsidP="001F4028">
      <w:pPr>
        <w:pStyle w:val="1-"/>
        <w:rPr>
          <w:rFonts w:ascii="Consolas" w:hAnsi="Consolas"/>
          <w:sz w:val="20"/>
          <w:szCs w:val="20"/>
        </w:rPr>
      </w:pPr>
      <w:proofErr w:type="spellStart"/>
      <w:r w:rsidRPr="001F4028">
        <w:rPr>
          <w:rFonts w:ascii="Consolas" w:hAnsi="Consolas"/>
          <w:sz w:val="20"/>
          <w:szCs w:val="20"/>
        </w:rPr>
        <w:t>python</w:t>
      </w:r>
      <w:proofErr w:type="spellEnd"/>
      <w:r w:rsidRPr="001F4028">
        <w:rPr>
          <w:rFonts w:ascii="Consolas" w:hAnsi="Consolas"/>
          <w:sz w:val="20"/>
          <w:szCs w:val="20"/>
        </w:rPr>
        <w:t xml:space="preserve"> run_tests.py</w:t>
      </w:r>
    </w:p>
    <w:p w14:paraId="7204DBD1" w14:textId="21B92DDC" w:rsidR="001F4028" w:rsidRDefault="001F4028" w:rsidP="001F4028">
      <w:pPr>
        <w:pStyle w:val="1-"/>
      </w:pPr>
      <w:r w:rsidRPr="001F4028">
        <w:t xml:space="preserve">Скрипт выполнит тесты из папки </w:t>
      </w:r>
      <w:proofErr w:type="spellStart"/>
      <w:r w:rsidRPr="001F4028">
        <w:t>tests</w:t>
      </w:r>
      <w:proofErr w:type="spellEnd"/>
      <w:r w:rsidRPr="001F4028">
        <w:t xml:space="preserve">/, проверяя корректность работы асинхронного процессора и математическую точность перегруженных операторов в классе </w:t>
      </w:r>
      <w:proofErr w:type="spellStart"/>
      <w:r w:rsidRPr="001F4028">
        <w:t>DogImage</w:t>
      </w:r>
      <w:proofErr w:type="spellEnd"/>
      <w:r w:rsidRPr="001F4028">
        <w:t>. При успешном завершении вы увидите сообщение OK.</w:t>
      </w:r>
      <w:r w:rsidR="008C0247">
        <w:t xml:space="preserve"> Скриншот с запуском тестов представлен на рисунке 5.</w:t>
      </w:r>
    </w:p>
    <w:p w14:paraId="084D70BA" w14:textId="66739418" w:rsidR="008C0247" w:rsidRDefault="008C0247" w:rsidP="008C0247">
      <w:pPr>
        <w:pStyle w:val="-"/>
        <w:rPr>
          <w:lang w:val="en-US"/>
        </w:rPr>
      </w:pPr>
      <w:r w:rsidRPr="008C0247">
        <w:rPr>
          <w:lang w:val="en-US"/>
        </w:rPr>
        <w:drawing>
          <wp:inline distT="0" distB="0" distL="0" distR="0" wp14:anchorId="7B0559B3" wp14:editId="1645F534">
            <wp:extent cx="5939790" cy="1971040"/>
            <wp:effectExtent l="0" t="0" r="3810" b="0"/>
            <wp:docPr id="186469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97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D215" w14:textId="7DC3EC33" w:rsidR="008C0247" w:rsidRPr="008C0247" w:rsidRDefault="008C0247" w:rsidP="008C0247">
      <w:pPr>
        <w:pStyle w:val="-"/>
      </w:pPr>
      <w:r>
        <w:t>Рисунок 5 – Скриншот запуска тестов</w:t>
      </w:r>
    </w:p>
    <w:p w14:paraId="564C62BE" w14:textId="77777777" w:rsidR="001F4028" w:rsidRPr="001F4028" w:rsidRDefault="001F4028" w:rsidP="001F4028">
      <w:pPr>
        <w:pStyle w:val="2"/>
      </w:pPr>
      <w:bookmarkStart w:id="30" w:name="_Toc217084960"/>
      <w:r w:rsidRPr="001F4028">
        <w:t>Сборка, дистрибуция и управление жизненным циклом пакета</w:t>
      </w:r>
      <w:bookmarkEnd w:id="30"/>
    </w:p>
    <w:p w14:paraId="4B74FBEC" w14:textId="77777777" w:rsidR="001F4028" w:rsidRPr="001F4028" w:rsidRDefault="001F4028" w:rsidP="003B434D">
      <w:pPr>
        <w:pStyle w:val="1-"/>
      </w:pPr>
      <w:r w:rsidRPr="001F4028">
        <w:t>Завершающим этапом внутренней реализации является приведение проекта к формату готового программного продукта, пригодного для установки и использования в изолированных окружениях.</w:t>
      </w:r>
    </w:p>
    <w:p w14:paraId="55947CAC" w14:textId="77777777" w:rsidR="001F4028" w:rsidRPr="001F4028" w:rsidRDefault="001F4028" w:rsidP="003B434D">
      <w:pPr>
        <w:pStyle w:val="1-"/>
        <w:ind w:left="709" w:firstLine="0"/>
      </w:pPr>
      <w:r w:rsidRPr="001F4028">
        <w:rPr>
          <w:b/>
          <w:bCs/>
        </w:rPr>
        <w:t>Алгоритм сборки и установки:</w:t>
      </w:r>
    </w:p>
    <w:p w14:paraId="3716F39D" w14:textId="77777777" w:rsidR="003B434D" w:rsidRDefault="001F4028" w:rsidP="003B434D">
      <w:pPr>
        <w:pStyle w:val="1-"/>
        <w:numPr>
          <w:ilvl w:val="1"/>
          <w:numId w:val="52"/>
        </w:numPr>
        <w:ind w:left="0" w:firstLine="709"/>
      </w:pPr>
      <w:r w:rsidRPr="001F4028">
        <w:rPr>
          <w:b/>
          <w:bCs/>
        </w:rPr>
        <w:t>Сборка:</w:t>
      </w:r>
      <w:r w:rsidRPr="001F4028">
        <w:t xml:space="preserve"> </w:t>
      </w:r>
      <w:r w:rsidR="003B434D">
        <w:t>д</w:t>
      </w:r>
      <w:r w:rsidRPr="001F4028">
        <w:t xml:space="preserve">ля генерации дистрибутива используется модуль </w:t>
      </w:r>
      <w:proofErr w:type="spellStart"/>
      <w:r w:rsidRPr="001F4028">
        <w:t>build</w:t>
      </w:r>
      <w:proofErr w:type="spellEnd"/>
      <w:r w:rsidRPr="001F4028">
        <w:t>.</w:t>
      </w:r>
    </w:p>
    <w:p w14:paraId="4E128331" w14:textId="7EE52059" w:rsidR="003B434D" w:rsidRDefault="001F4028" w:rsidP="003B434D">
      <w:pPr>
        <w:pStyle w:val="1-"/>
        <w:ind w:left="709" w:firstLine="0"/>
      </w:pPr>
      <w:proofErr w:type="spellStart"/>
      <w:r w:rsidRPr="001F4028">
        <w:rPr>
          <w:rFonts w:ascii="Consolas" w:hAnsi="Consolas"/>
          <w:sz w:val="20"/>
          <w:szCs w:val="20"/>
        </w:rPr>
        <w:t>python</w:t>
      </w:r>
      <w:proofErr w:type="spellEnd"/>
      <w:r w:rsidRPr="001F4028">
        <w:rPr>
          <w:rFonts w:ascii="Consolas" w:hAnsi="Consolas"/>
          <w:sz w:val="20"/>
          <w:szCs w:val="20"/>
        </w:rPr>
        <w:t xml:space="preserve"> -m </w:t>
      </w:r>
      <w:proofErr w:type="spellStart"/>
      <w:r w:rsidRPr="001F4028">
        <w:rPr>
          <w:rFonts w:ascii="Consolas" w:hAnsi="Consolas"/>
          <w:sz w:val="20"/>
          <w:szCs w:val="20"/>
        </w:rPr>
        <w:t>build</w:t>
      </w:r>
      <w:proofErr w:type="spellEnd"/>
      <w:r w:rsidRPr="001F4028">
        <w:t xml:space="preserve"> </w:t>
      </w:r>
    </w:p>
    <w:p w14:paraId="3C7FB34B" w14:textId="43CBE440" w:rsidR="001F4028" w:rsidRPr="001F4028" w:rsidRDefault="003B434D" w:rsidP="003B434D">
      <w:pPr>
        <w:pStyle w:val="1-"/>
      </w:pPr>
      <w:r w:rsidRPr="003B434D">
        <w:t>Команда</w:t>
      </w:r>
      <w:r>
        <w:rPr>
          <w:b/>
          <w:bCs/>
        </w:rPr>
        <w:t xml:space="preserve"> </w:t>
      </w:r>
      <w:r w:rsidR="001F4028" w:rsidRPr="001F4028">
        <w:t xml:space="preserve">анализирует pyproject.toml и создает в директории </w:t>
      </w:r>
      <w:proofErr w:type="spellStart"/>
      <w:r w:rsidR="001F4028" w:rsidRPr="001F4028">
        <w:t>dist</w:t>
      </w:r>
      <w:proofErr w:type="spellEnd"/>
      <w:r w:rsidR="001F4028" w:rsidRPr="001F4028">
        <w:t>/ архивы, содержащие все необходимые модули (</w:t>
      </w:r>
      <w:proofErr w:type="spellStart"/>
      <w:r w:rsidR="001F4028" w:rsidRPr="001F4028">
        <w:t>implementation</w:t>
      </w:r>
      <w:proofErr w:type="spellEnd"/>
      <w:r w:rsidR="001F4028" w:rsidRPr="001F4028">
        <w:t xml:space="preserve">, </w:t>
      </w:r>
      <w:proofErr w:type="spellStart"/>
      <w:r w:rsidR="001F4028" w:rsidRPr="001F4028">
        <w:t>interfaces</w:t>
      </w:r>
      <w:proofErr w:type="spellEnd"/>
      <w:r w:rsidR="001F4028" w:rsidRPr="001F4028">
        <w:t>) и ресурсы.</w:t>
      </w:r>
    </w:p>
    <w:p w14:paraId="232B4EC4" w14:textId="0E4A463E" w:rsidR="003B434D" w:rsidRDefault="001F4028" w:rsidP="003B434D">
      <w:pPr>
        <w:pStyle w:val="1-"/>
        <w:numPr>
          <w:ilvl w:val="1"/>
          <w:numId w:val="52"/>
        </w:numPr>
        <w:ind w:left="0" w:firstLine="709"/>
      </w:pPr>
      <w:r w:rsidRPr="001F4028">
        <w:rPr>
          <w:b/>
          <w:bCs/>
        </w:rPr>
        <w:t>Установка:</w:t>
      </w:r>
      <w:r w:rsidRPr="001F4028">
        <w:t xml:space="preserve"> </w:t>
      </w:r>
      <w:r w:rsidR="003B434D">
        <w:t>п</w:t>
      </w:r>
      <w:r w:rsidRPr="001F4028">
        <w:t xml:space="preserve">акет устанавливается стандартным менеджером через команду </w:t>
      </w:r>
    </w:p>
    <w:p w14:paraId="01CB427D" w14:textId="5818E8CD" w:rsidR="003B434D" w:rsidRPr="003B434D" w:rsidRDefault="001F4028" w:rsidP="003B434D">
      <w:pPr>
        <w:pStyle w:val="1-"/>
        <w:rPr>
          <w:rFonts w:ascii="Consolas" w:hAnsi="Consolas"/>
          <w:sz w:val="20"/>
          <w:szCs w:val="20"/>
        </w:rPr>
      </w:pPr>
      <w:proofErr w:type="spellStart"/>
      <w:r w:rsidRPr="001F4028">
        <w:rPr>
          <w:rFonts w:ascii="Consolas" w:hAnsi="Consolas"/>
          <w:sz w:val="20"/>
          <w:szCs w:val="20"/>
        </w:rPr>
        <w:t>pip</w:t>
      </w:r>
      <w:proofErr w:type="spellEnd"/>
      <w:r w:rsidRPr="001F4028">
        <w:rPr>
          <w:rFonts w:ascii="Consolas" w:hAnsi="Consolas"/>
          <w:sz w:val="20"/>
          <w:szCs w:val="20"/>
        </w:rPr>
        <w:t xml:space="preserve"> </w:t>
      </w:r>
      <w:proofErr w:type="spellStart"/>
      <w:r w:rsidRPr="001F4028">
        <w:rPr>
          <w:rFonts w:ascii="Consolas" w:hAnsi="Consolas"/>
          <w:sz w:val="20"/>
          <w:szCs w:val="20"/>
        </w:rPr>
        <w:t>install</w:t>
      </w:r>
      <w:proofErr w:type="spellEnd"/>
      <w:r w:rsidRPr="001F4028">
        <w:rPr>
          <w:rFonts w:ascii="Consolas" w:hAnsi="Consolas"/>
          <w:sz w:val="20"/>
          <w:szCs w:val="20"/>
        </w:rPr>
        <w:t xml:space="preserve"> </w:t>
      </w:r>
      <w:proofErr w:type="spellStart"/>
      <w:r w:rsidRPr="001F4028">
        <w:rPr>
          <w:rFonts w:ascii="Consolas" w:hAnsi="Consolas"/>
          <w:sz w:val="20"/>
          <w:szCs w:val="20"/>
        </w:rPr>
        <w:t>dist</w:t>
      </w:r>
      <w:proofErr w:type="spellEnd"/>
      <w:r w:rsidRPr="001F4028">
        <w:rPr>
          <w:rFonts w:ascii="Consolas" w:hAnsi="Consolas"/>
          <w:sz w:val="20"/>
          <w:szCs w:val="20"/>
        </w:rPr>
        <w:t>/*.</w:t>
      </w:r>
      <w:proofErr w:type="spellStart"/>
      <w:r w:rsidRPr="001F4028">
        <w:rPr>
          <w:rFonts w:ascii="Consolas" w:hAnsi="Consolas"/>
          <w:sz w:val="20"/>
          <w:szCs w:val="20"/>
        </w:rPr>
        <w:t>whl</w:t>
      </w:r>
      <w:proofErr w:type="spellEnd"/>
    </w:p>
    <w:p w14:paraId="0A0E11CD" w14:textId="4F7976B1" w:rsidR="001F4028" w:rsidRPr="001F4028" w:rsidRDefault="001F4028" w:rsidP="003B434D">
      <w:pPr>
        <w:pStyle w:val="1-"/>
      </w:pPr>
      <w:r w:rsidRPr="001F4028">
        <w:t xml:space="preserve">При этом автоматически разрешаются и скачиваются все сторонние зависимости, указанные в секции </w:t>
      </w:r>
      <w:proofErr w:type="spellStart"/>
      <w:r w:rsidRPr="001F4028">
        <w:t>dependencies</w:t>
      </w:r>
      <w:proofErr w:type="spellEnd"/>
      <w:r w:rsidRPr="001F4028">
        <w:t>.</w:t>
      </w:r>
    </w:p>
    <w:p w14:paraId="61B52B14" w14:textId="77777777" w:rsidR="003B434D" w:rsidRDefault="003B434D" w:rsidP="003B434D">
      <w:pPr>
        <w:pStyle w:val="1-"/>
        <w:numPr>
          <w:ilvl w:val="1"/>
          <w:numId w:val="52"/>
        </w:numPr>
        <w:ind w:left="0" w:firstLine="709"/>
      </w:pPr>
      <w:r>
        <w:rPr>
          <w:b/>
          <w:bCs/>
        </w:rPr>
        <w:lastRenderedPageBreak/>
        <w:t>Запуск скомпилированного скрипта</w:t>
      </w:r>
      <w:r w:rsidR="001F4028" w:rsidRPr="001F4028">
        <w:rPr>
          <w:b/>
          <w:bCs/>
        </w:rPr>
        <w:t>:</w:t>
      </w:r>
      <w:r w:rsidR="001F4028" w:rsidRPr="001F4028">
        <w:t xml:space="preserve"> </w:t>
      </w:r>
      <w:r>
        <w:t xml:space="preserve">при сборке проекта создается исполняемый файл </w:t>
      </w:r>
      <w:r w:rsidRPr="003B434D">
        <w:rPr>
          <w:lang w:val="en-US"/>
        </w:rPr>
        <w:t>dog</w:t>
      </w:r>
      <w:r w:rsidRPr="003B434D">
        <w:t>-</w:t>
      </w:r>
      <w:r w:rsidRPr="003B434D">
        <w:rPr>
          <w:lang w:val="en-US"/>
        </w:rPr>
        <w:t>processor</w:t>
      </w:r>
      <w:r w:rsidRPr="003B434D">
        <w:t>.</w:t>
      </w:r>
      <w:r w:rsidRPr="003B434D">
        <w:rPr>
          <w:lang w:val="en-US"/>
        </w:rPr>
        <w:t>exe</w:t>
      </w:r>
      <w:r>
        <w:t>,</w:t>
      </w:r>
      <w:r w:rsidRPr="003B434D">
        <w:t xml:space="preserve"> </w:t>
      </w:r>
      <w:proofErr w:type="spellStart"/>
      <w:r>
        <w:t>ктороый</w:t>
      </w:r>
      <w:proofErr w:type="spellEnd"/>
      <w:r>
        <w:t xml:space="preserve"> можно запустить аналогично </w:t>
      </w:r>
      <w:r>
        <w:rPr>
          <w:lang w:val="en-US"/>
        </w:rPr>
        <w:t>main</w:t>
      </w:r>
      <w:r w:rsidRPr="003B434D">
        <w:t>.</w:t>
      </w:r>
      <w:r>
        <w:rPr>
          <w:lang w:val="en-US"/>
        </w:rPr>
        <w:t>py</w:t>
      </w:r>
      <w:r w:rsidRPr="003B434D">
        <w:t xml:space="preserve"> </w:t>
      </w:r>
      <w:r>
        <w:t>с теми же аргументами командной строки.</w:t>
      </w:r>
    </w:p>
    <w:p w14:paraId="78A5A7BD" w14:textId="14748007" w:rsidR="003B434D" w:rsidRPr="003B434D" w:rsidRDefault="003B434D" w:rsidP="003B434D">
      <w:pPr>
        <w:pStyle w:val="1-"/>
        <w:rPr>
          <w:lang w:val="en-US"/>
        </w:rPr>
      </w:pPr>
      <w:r w:rsidRPr="001F4028">
        <w:rPr>
          <w:b/>
          <w:bCs/>
        </w:rPr>
        <w:t>Пример</w:t>
      </w:r>
      <w:r w:rsidRPr="001F4028">
        <w:rPr>
          <w:b/>
          <w:bCs/>
          <w:lang w:val="en-US"/>
        </w:rPr>
        <w:t xml:space="preserve"> </w:t>
      </w:r>
      <w:r>
        <w:rPr>
          <w:b/>
          <w:bCs/>
        </w:rPr>
        <w:t>запуска</w:t>
      </w:r>
      <w:r w:rsidRPr="003B434D">
        <w:rPr>
          <w:b/>
          <w:bCs/>
          <w:lang w:val="en-US"/>
        </w:rPr>
        <w:t xml:space="preserve"> </w:t>
      </w:r>
      <w:r>
        <w:rPr>
          <w:b/>
          <w:bCs/>
        </w:rPr>
        <w:t>программы</w:t>
      </w:r>
      <w:r w:rsidRPr="001F4028">
        <w:rPr>
          <w:b/>
          <w:bCs/>
          <w:lang w:val="en-US"/>
        </w:rPr>
        <w:t>:</w:t>
      </w:r>
    </w:p>
    <w:p w14:paraId="029104A4" w14:textId="1C7D5A60" w:rsidR="003B434D" w:rsidRDefault="003B434D" w:rsidP="003B434D">
      <w:pPr>
        <w:pStyle w:val="1-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>dog-processor</w:t>
      </w:r>
      <w:r w:rsidRPr="001F4028">
        <w:rPr>
          <w:rFonts w:ascii="Consolas" w:hAnsi="Consolas"/>
          <w:sz w:val="20"/>
          <w:szCs w:val="20"/>
          <w:lang w:val="en-US"/>
        </w:rPr>
        <w:t xml:space="preserve"> -l 5 -</w:t>
      </w:r>
      <w:proofErr w:type="spellStart"/>
      <w:r w:rsidRPr="001F4028">
        <w:rPr>
          <w:rFonts w:ascii="Consolas" w:hAnsi="Consolas"/>
          <w:sz w:val="20"/>
          <w:szCs w:val="20"/>
          <w:lang w:val="en-US"/>
        </w:rPr>
        <w:t>odir</w:t>
      </w:r>
      <w:proofErr w:type="spellEnd"/>
      <w:r w:rsidRPr="001F4028">
        <w:rPr>
          <w:rFonts w:ascii="Consolas" w:hAnsi="Consolas"/>
          <w:sz w:val="20"/>
          <w:szCs w:val="20"/>
          <w:lang w:val="en-US"/>
        </w:rPr>
        <w:t xml:space="preserve"> "re</w:t>
      </w:r>
      <w:r>
        <w:rPr>
          <w:rFonts w:ascii="Consolas" w:hAnsi="Consolas"/>
          <w:sz w:val="20"/>
          <w:szCs w:val="20"/>
          <w:lang w:val="en-US"/>
        </w:rPr>
        <w:t>s</w:t>
      </w:r>
      <w:r w:rsidRPr="001F4028">
        <w:rPr>
          <w:rFonts w:ascii="Consolas" w:hAnsi="Consolas"/>
          <w:sz w:val="20"/>
          <w:szCs w:val="20"/>
          <w:lang w:val="en-US"/>
        </w:rPr>
        <w:t xml:space="preserve"> " -grey</w:t>
      </w:r>
    </w:p>
    <w:p w14:paraId="75CF1B06" w14:textId="4E1D8E44" w:rsidR="008C0247" w:rsidRDefault="008C0247" w:rsidP="003B434D">
      <w:pPr>
        <w:pStyle w:val="1-"/>
      </w:pPr>
      <w:r>
        <w:t>Скриншот запуска скомпилированной программы представлен на рисунке 6.</w:t>
      </w:r>
    </w:p>
    <w:p w14:paraId="784B978D" w14:textId="2533B151" w:rsidR="008C0247" w:rsidRDefault="008C0247" w:rsidP="008C0247">
      <w:pPr>
        <w:pStyle w:val="-"/>
      </w:pPr>
      <w:r w:rsidRPr="008C0247">
        <w:drawing>
          <wp:inline distT="0" distB="0" distL="0" distR="0" wp14:anchorId="4B263E33" wp14:editId="152D1933">
            <wp:extent cx="4696480" cy="2448267"/>
            <wp:effectExtent l="0" t="0" r="0" b="9525"/>
            <wp:docPr id="1063171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712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205F" w14:textId="156233DA" w:rsidR="008C0247" w:rsidRPr="008C0247" w:rsidRDefault="008C0247" w:rsidP="008C0247">
      <w:pPr>
        <w:pStyle w:val="-"/>
      </w:pPr>
      <w:r>
        <w:t xml:space="preserve">Рисунок 6 – </w:t>
      </w:r>
      <w:r>
        <w:t>Скриншот запуска скомпилированной программы</w:t>
      </w:r>
    </w:p>
    <w:p w14:paraId="74287DDA" w14:textId="77777777" w:rsidR="00DC675C" w:rsidRDefault="005A3F12" w:rsidP="00604E29">
      <w:pPr>
        <w:pStyle w:val="afc"/>
      </w:pPr>
      <w:bookmarkStart w:id="31" w:name="_Toc217084961"/>
      <w:r w:rsidRPr="005A3F12">
        <w:lastRenderedPageBreak/>
        <w:t>ЗАКЛЮЧЕНИЕ</w:t>
      </w:r>
      <w:bookmarkEnd w:id="31"/>
    </w:p>
    <w:p w14:paraId="1EA1B25E" w14:textId="77777777" w:rsidR="00261406" w:rsidRPr="00261406" w:rsidRDefault="00261406" w:rsidP="00261406">
      <w:pPr>
        <w:pStyle w:val="1-"/>
      </w:pPr>
      <w:r w:rsidRPr="00261406">
        <w:t>В ходе выполнения цикла лабораторных работ было спроектировано и реализовано полнофункциональное асинхронное приложение «</w:t>
      </w:r>
      <w:proofErr w:type="spellStart"/>
      <w:r w:rsidRPr="00261406">
        <w:t>Dog</w:t>
      </w:r>
      <w:proofErr w:type="spellEnd"/>
      <w:r w:rsidRPr="00261406">
        <w:t xml:space="preserve"> Image Processor», предназначенное для автоматизированного сбора и анализа </w:t>
      </w:r>
      <w:proofErr w:type="spellStart"/>
      <w:r w:rsidRPr="00261406">
        <w:t>медиаданных</w:t>
      </w:r>
      <w:proofErr w:type="spellEnd"/>
      <w:r w:rsidRPr="00261406">
        <w:t>. Все поставленные в начале работы цели были достигнуты в полном объеме, а архитектура приложения приведена в строгое соответствие с требованиями методических указаний.</w:t>
      </w:r>
    </w:p>
    <w:p w14:paraId="3C447652" w14:textId="77777777" w:rsidR="00261406" w:rsidRPr="00261406" w:rsidRDefault="00261406" w:rsidP="00261406">
      <w:pPr>
        <w:pStyle w:val="1-"/>
      </w:pPr>
      <w:r w:rsidRPr="00261406">
        <w:t>В рамках реализации функциональности было создано консольное решение, обеспечивающее полный цикл обработки: от взаимодействия с внешними REST API и неблокирующей загрузки данных до проведения сложных математических манипуляций с изображениями и их последующего сохранения. Проект построен на фундаментальных принципах объектно-ориентированного программирования с использованием абстрактных интерфейсов, что позволило интегрировать как собственные низкоуровневые алгоритмы обработки сигналов, так и стандартные библиотечные решения. Приложение полностью отвечает промышленным стандартам разработки, так как включает в себя механизмы ротируемого логирования, автоматизированное модульное тестирование и систему управления конфигурациями через переменные окружения.</w:t>
      </w:r>
    </w:p>
    <w:p w14:paraId="0C9B4DAE" w14:textId="304CBD8C" w:rsidR="00261406" w:rsidRPr="00261406" w:rsidRDefault="00261406" w:rsidP="00261406">
      <w:pPr>
        <w:pStyle w:val="1-"/>
      </w:pPr>
      <w:r w:rsidRPr="00261406">
        <w:t xml:space="preserve">Особое внимание в процессе работы было уделено изучению и внедрению высокопроизводительных технологий. Использование асинхронного подхода и многопроцессорности позволило эффективно разделить сетевые и вычислительные задачи, значительно повысив общую скорость работы системы. Применение JIT-компиляции для оптимизации критических участков кода позволило достичь высокой производительности при выполнении ручных операций свертки и детекции объектов. Итоговым этапом стала успешная подготовка дистрибутива и его публикация в репозитории </w:t>
      </w:r>
      <w:proofErr w:type="spellStart"/>
      <w:r w:rsidRPr="00261406">
        <w:t>TestPyPI</w:t>
      </w:r>
      <w:proofErr w:type="spellEnd"/>
      <w:r w:rsidRPr="00261406">
        <w:t>, что подтверждает готовность продукта к эксплуатации и дистрибуции. Полученные в ходе разработки навыки сформировали надежную базу для создания сложных масштабируемых систем на языке Python.</w:t>
      </w:r>
    </w:p>
    <w:p w14:paraId="13DFFE4F" w14:textId="7D1C5F82" w:rsidR="000C691F" w:rsidRDefault="00DA3548" w:rsidP="00261406">
      <w:pPr>
        <w:pStyle w:val="afc"/>
        <w:rPr>
          <w:lang w:val="en-US"/>
        </w:rPr>
      </w:pPr>
      <w:bookmarkStart w:id="32" w:name="_Toc102473385"/>
      <w:bookmarkStart w:id="33" w:name="_Toc217084962"/>
      <w:r w:rsidRPr="000C691F">
        <w:lastRenderedPageBreak/>
        <w:t xml:space="preserve">ПРИЛОЖЕНИЕ </w:t>
      </w:r>
      <w:bookmarkStart w:id="34" w:name="_Toc419300637"/>
      <w:bookmarkStart w:id="35" w:name="_Toc419322249"/>
      <w:bookmarkStart w:id="36" w:name="_Toc419495664"/>
      <w:bookmarkStart w:id="37" w:name="_Toc102473386"/>
      <w:bookmarkStart w:id="38" w:name="_Toc102673723"/>
      <w:bookmarkEnd w:id="32"/>
      <w:r w:rsidR="00261406">
        <w:t>А</w:t>
      </w:r>
      <w:bookmarkEnd w:id="33"/>
      <w:bookmarkEnd w:id="34"/>
      <w:bookmarkEnd w:id="35"/>
      <w:bookmarkEnd w:id="36"/>
      <w:bookmarkEnd w:id="37"/>
      <w:bookmarkEnd w:id="38"/>
    </w:p>
    <w:p w14:paraId="58981CA2" w14:textId="12DC362B" w:rsidR="00261406" w:rsidRDefault="00261406" w:rsidP="00261406">
      <w:pPr>
        <w:pStyle w:val="24"/>
        <w:rPr>
          <w:lang w:val="en-US"/>
        </w:rPr>
      </w:pPr>
      <w:bookmarkStart w:id="39" w:name="_Toc217084963"/>
      <w:r>
        <w:t xml:space="preserve">Ссылка на </w:t>
      </w:r>
      <w:r>
        <w:rPr>
          <w:lang w:val="en-US"/>
        </w:rPr>
        <w:t>GitHub</w:t>
      </w:r>
      <w:bookmarkEnd w:id="39"/>
    </w:p>
    <w:p w14:paraId="7813278C" w14:textId="5DF4BF41" w:rsidR="00261406" w:rsidRDefault="003271C2" w:rsidP="00261406">
      <w:pPr>
        <w:pStyle w:val="1-"/>
        <w:rPr>
          <w:lang w:val="en-US"/>
        </w:rPr>
      </w:pPr>
      <w:r w:rsidRPr="003271C2">
        <w:rPr>
          <w:lang w:val="en-US"/>
        </w:rPr>
        <w:t>https://github.com/BruhMano/6403yakuhiniv</w:t>
      </w:r>
    </w:p>
    <w:p w14:paraId="718876DF" w14:textId="5DEBF836" w:rsidR="003271C2" w:rsidRDefault="003271C2" w:rsidP="003271C2">
      <w:pPr>
        <w:pStyle w:val="24"/>
      </w:pPr>
      <w:bookmarkStart w:id="40" w:name="_Toc217084964"/>
      <w:r>
        <w:t>Список зависимостей проекта</w:t>
      </w:r>
      <w:bookmarkEnd w:id="40"/>
    </w:p>
    <w:p w14:paraId="199B02F9" w14:textId="77777777" w:rsidR="003271C2" w:rsidRPr="003271C2" w:rsidRDefault="003271C2" w:rsidP="003271C2">
      <w:pPr>
        <w:pStyle w:val="1-"/>
        <w:numPr>
          <w:ilvl w:val="0"/>
          <w:numId w:val="54"/>
        </w:numPr>
        <w:ind w:left="0" w:firstLine="709"/>
        <w:rPr>
          <w:lang w:val="en-US"/>
        </w:rPr>
      </w:pPr>
      <w:proofErr w:type="spellStart"/>
      <w:r w:rsidRPr="003271C2">
        <w:rPr>
          <w:lang w:val="en-US"/>
        </w:rPr>
        <w:t>numpy</w:t>
      </w:r>
      <w:proofErr w:type="spellEnd"/>
      <w:r w:rsidRPr="003271C2">
        <w:rPr>
          <w:lang w:val="en-US"/>
        </w:rPr>
        <w:t xml:space="preserve"> = "*"</w:t>
      </w:r>
    </w:p>
    <w:p w14:paraId="6ACDCE44" w14:textId="77777777" w:rsidR="003271C2" w:rsidRPr="003271C2" w:rsidRDefault="003271C2" w:rsidP="003271C2">
      <w:pPr>
        <w:pStyle w:val="1-"/>
        <w:numPr>
          <w:ilvl w:val="0"/>
          <w:numId w:val="54"/>
        </w:numPr>
        <w:ind w:left="0" w:firstLine="709"/>
        <w:rPr>
          <w:lang w:val="en-US"/>
        </w:rPr>
      </w:pPr>
      <w:proofErr w:type="spellStart"/>
      <w:r w:rsidRPr="003271C2">
        <w:rPr>
          <w:lang w:val="en-US"/>
        </w:rPr>
        <w:t>aiohttp</w:t>
      </w:r>
      <w:proofErr w:type="spellEnd"/>
      <w:r w:rsidRPr="003271C2">
        <w:rPr>
          <w:lang w:val="en-US"/>
        </w:rPr>
        <w:t xml:space="preserve"> = "*"</w:t>
      </w:r>
    </w:p>
    <w:p w14:paraId="746EEF4D" w14:textId="77777777" w:rsidR="003271C2" w:rsidRPr="003271C2" w:rsidRDefault="003271C2" w:rsidP="003271C2">
      <w:pPr>
        <w:pStyle w:val="1-"/>
        <w:numPr>
          <w:ilvl w:val="0"/>
          <w:numId w:val="54"/>
        </w:numPr>
        <w:ind w:left="0" w:firstLine="709"/>
        <w:rPr>
          <w:lang w:val="en-US"/>
        </w:rPr>
      </w:pPr>
      <w:proofErr w:type="spellStart"/>
      <w:r w:rsidRPr="003271C2">
        <w:rPr>
          <w:lang w:val="en-US"/>
        </w:rPr>
        <w:t>aiofiles</w:t>
      </w:r>
      <w:proofErr w:type="spellEnd"/>
      <w:r w:rsidRPr="003271C2">
        <w:rPr>
          <w:lang w:val="en-US"/>
        </w:rPr>
        <w:t xml:space="preserve"> = "*"</w:t>
      </w:r>
    </w:p>
    <w:p w14:paraId="5EDF4CB0" w14:textId="77777777" w:rsidR="003271C2" w:rsidRPr="003271C2" w:rsidRDefault="003271C2" w:rsidP="003271C2">
      <w:pPr>
        <w:pStyle w:val="1-"/>
        <w:numPr>
          <w:ilvl w:val="0"/>
          <w:numId w:val="54"/>
        </w:numPr>
        <w:ind w:left="0" w:firstLine="709"/>
        <w:rPr>
          <w:lang w:val="en-US"/>
        </w:rPr>
      </w:pPr>
      <w:r w:rsidRPr="003271C2">
        <w:rPr>
          <w:lang w:val="en-US"/>
        </w:rPr>
        <w:t>matplotlib = "*"</w:t>
      </w:r>
    </w:p>
    <w:p w14:paraId="0FAAFCC6" w14:textId="77777777" w:rsidR="003271C2" w:rsidRPr="003271C2" w:rsidRDefault="003271C2" w:rsidP="003271C2">
      <w:pPr>
        <w:pStyle w:val="1-"/>
        <w:numPr>
          <w:ilvl w:val="0"/>
          <w:numId w:val="54"/>
        </w:numPr>
        <w:ind w:left="0" w:firstLine="709"/>
        <w:rPr>
          <w:lang w:val="en-US"/>
        </w:rPr>
      </w:pPr>
      <w:proofErr w:type="spellStart"/>
      <w:r w:rsidRPr="003271C2">
        <w:rPr>
          <w:lang w:val="en-US"/>
        </w:rPr>
        <w:t>opencv</w:t>
      </w:r>
      <w:proofErr w:type="spellEnd"/>
      <w:r w:rsidRPr="003271C2">
        <w:rPr>
          <w:lang w:val="en-US"/>
        </w:rPr>
        <w:t>-python = "*"</w:t>
      </w:r>
    </w:p>
    <w:p w14:paraId="2DAFE50A" w14:textId="77777777" w:rsidR="003271C2" w:rsidRPr="003271C2" w:rsidRDefault="003271C2" w:rsidP="003271C2">
      <w:pPr>
        <w:pStyle w:val="1-"/>
        <w:numPr>
          <w:ilvl w:val="0"/>
          <w:numId w:val="54"/>
        </w:numPr>
        <w:ind w:left="0" w:firstLine="709"/>
        <w:rPr>
          <w:lang w:val="en-US"/>
        </w:rPr>
      </w:pPr>
      <w:proofErr w:type="spellStart"/>
      <w:r w:rsidRPr="003271C2">
        <w:rPr>
          <w:lang w:val="en-US"/>
        </w:rPr>
        <w:t>dotenv</w:t>
      </w:r>
      <w:proofErr w:type="spellEnd"/>
      <w:r w:rsidRPr="003271C2">
        <w:rPr>
          <w:lang w:val="en-US"/>
        </w:rPr>
        <w:t xml:space="preserve"> = "*"</w:t>
      </w:r>
    </w:p>
    <w:p w14:paraId="0B420F25" w14:textId="4FF27172" w:rsidR="003271C2" w:rsidRPr="003271C2" w:rsidRDefault="003271C2" w:rsidP="003271C2">
      <w:pPr>
        <w:pStyle w:val="1-"/>
        <w:numPr>
          <w:ilvl w:val="0"/>
          <w:numId w:val="54"/>
        </w:numPr>
        <w:ind w:left="0" w:firstLine="709"/>
        <w:rPr>
          <w:lang w:val="en-US"/>
        </w:rPr>
      </w:pPr>
      <w:proofErr w:type="spellStart"/>
      <w:r w:rsidRPr="003271C2">
        <w:rPr>
          <w:lang w:val="en-US"/>
        </w:rPr>
        <w:t>numba</w:t>
      </w:r>
      <w:proofErr w:type="spellEnd"/>
      <w:r w:rsidRPr="003271C2">
        <w:rPr>
          <w:lang w:val="en-US"/>
        </w:rPr>
        <w:t xml:space="preserve"> = "*"</w:t>
      </w:r>
    </w:p>
    <w:sectPr w:rsidR="003271C2" w:rsidRPr="003271C2" w:rsidSect="00B5339B">
      <w:footerReference w:type="default" r:id="rId14"/>
      <w:footerReference w:type="first" r:id="rId15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898CB1" w14:textId="77777777" w:rsidR="003E7D5C" w:rsidRDefault="003E7D5C">
      <w:r>
        <w:separator/>
      </w:r>
    </w:p>
  </w:endnote>
  <w:endnote w:type="continuationSeparator" w:id="0">
    <w:p w14:paraId="101ACCD7" w14:textId="77777777" w:rsidR="003E7D5C" w:rsidRDefault="003E7D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93255741"/>
      <w:docPartObj>
        <w:docPartGallery w:val="Page Numbers (Bottom of Page)"/>
        <w:docPartUnique/>
      </w:docPartObj>
    </w:sdtPr>
    <w:sdtContent>
      <w:p w14:paraId="35043F1C" w14:textId="77777777" w:rsidR="00E96016" w:rsidRDefault="00E96016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C5700">
          <w:rPr>
            <w:noProof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BC9950" w14:textId="77777777" w:rsidR="00E96016" w:rsidRDefault="00E96016">
    <w:pPr>
      <w:pStyle w:val="a8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B7522A" w14:textId="77777777" w:rsidR="003E7D5C" w:rsidRDefault="003E7D5C">
      <w:r>
        <w:separator/>
      </w:r>
    </w:p>
  </w:footnote>
  <w:footnote w:type="continuationSeparator" w:id="0">
    <w:p w14:paraId="678D2258" w14:textId="77777777" w:rsidR="003E7D5C" w:rsidRDefault="003E7D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027F0"/>
    <w:multiLevelType w:val="multilevel"/>
    <w:tmpl w:val="A296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017DFD"/>
    <w:multiLevelType w:val="multilevel"/>
    <w:tmpl w:val="59884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1F0310"/>
    <w:multiLevelType w:val="multilevel"/>
    <w:tmpl w:val="C34A75D4"/>
    <w:styleLink w:val="a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sz w:val="28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b/>
        <w:sz w:val="28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ascii="Times New Roman" w:hAnsi="Times New Roman" w:hint="default"/>
        <w:b/>
        <w:sz w:val="28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ascii="Times New Roman" w:hAnsi="Times New Roman" w:hint="default"/>
        <w:b/>
        <w:sz w:val="28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3" w15:restartNumberingAfterBreak="0">
    <w:nsid w:val="063D0FAC"/>
    <w:multiLevelType w:val="multilevel"/>
    <w:tmpl w:val="C34A75D4"/>
    <w:numStyleLink w:val="a"/>
  </w:abstractNum>
  <w:abstractNum w:abstractNumId="4" w15:restartNumberingAfterBreak="0">
    <w:nsid w:val="0B654190"/>
    <w:multiLevelType w:val="hybridMultilevel"/>
    <w:tmpl w:val="DB7A759A"/>
    <w:lvl w:ilvl="0" w:tplc="ED627DA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11761AE9"/>
    <w:multiLevelType w:val="multilevel"/>
    <w:tmpl w:val="FB72CEB0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6" w15:restartNumberingAfterBreak="0">
    <w:nsid w:val="12822C5D"/>
    <w:multiLevelType w:val="multilevel"/>
    <w:tmpl w:val="5F56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C7456E"/>
    <w:multiLevelType w:val="hybridMultilevel"/>
    <w:tmpl w:val="7B4EE79C"/>
    <w:lvl w:ilvl="0" w:tplc="ED627DA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14E42786"/>
    <w:multiLevelType w:val="hybridMultilevel"/>
    <w:tmpl w:val="014E8C90"/>
    <w:lvl w:ilvl="0" w:tplc="DAB84AA6">
      <w:start w:val="1"/>
      <w:numFmt w:val="bullet"/>
      <w:lvlText w:val="-"/>
      <w:lvlJc w:val="left"/>
      <w:pPr>
        <w:ind w:left="142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9" w15:restartNumberingAfterBreak="0">
    <w:nsid w:val="182D1EBE"/>
    <w:multiLevelType w:val="multilevel"/>
    <w:tmpl w:val="3F9E0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90044F2"/>
    <w:multiLevelType w:val="hybridMultilevel"/>
    <w:tmpl w:val="9476148E"/>
    <w:lvl w:ilvl="0" w:tplc="0419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11" w15:restartNumberingAfterBreak="0">
    <w:nsid w:val="1F245F35"/>
    <w:multiLevelType w:val="multilevel"/>
    <w:tmpl w:val="7B282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AF226F"/>
    <w:multiLevelType w:val="multilevel"/>
    <w:tmpl w:val="1FF08DA8"/>
    <w:lvl w:ilvl="0">
      <w:start w:val="1"/>
      <w:numFmt w:val="decimal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3" w15:restartNumberingAfterBreak="0">
    <w:nsid w:val="212B185C"/>
    <w:multiLevelType w:val="multilevel"/>
    <w:tmpl w:val="52A89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69427D5"/>
    <w:multiLevelType w:val="multilevel"/>
    <w:tmpl w:val="877E6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7856051"/>
    <w:multiLevelType w:val="multilevel"/>
    <w:tmpl w:val="AF3CF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9AD06B8"/>
    <w:multiLevelType w:val="multilevel"/>
    <w:tmpl w:val="D0280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B5C3548"/>
    <w:multiLevelType w:val="hybridMultilevel"/>
    <w:tmpl w:val="70608D10"/>
    <w:lvl w:ilvl="0" w:tplc="FD8CA43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09335AD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3285629A"/>
    <w:multiLevelType w:val="multilevel"/>
    <w:tmpl w:val="C34A75D4"/>
    <w:numStyleLink w:val="a"/>
  </w:abstractNum>
  <w:abstractNum w:abstractNumId="20" w15:restartNumberingAfterBreak="0">
    <w:nsid w:val="337429D8"/>
    <w:multiLevelType w:val="hybridMultilevel"/>
    <w:tmpl w:val="F06875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6870E68"/>
    <w:multiLevelType w:val="multilevel"/>
    <w:tmpl w:val="C34A75D4"/>
    <w:numStyleLink w:val="a"/>
  </w:abstractNum>
  <w:abstractNum w:abstractNumId="22" w15:restartNumberingAfterBreak="0">
    <w:nsid w:val="3B264E05"/>
    <w:multiLevelType w:val="multilevel"/>
    <w:tmpl w:val="9A6E0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D534E60"/>
    <w:multiLevelType w:val="hybridMultilevel"/>
    <w:tmpl w:val="003410DA"/>
    <w:lvl w:ilvl="0" w:tplc="1E4E0AB6">
      <w:start w:val="1"/>
      <w:numFmt w:val="decimal"/>
      <w:lvlText w:val="%1)"/>
      <w:lvlJc w:val="left"/>
      <w:pPr>
        <w:tabs>
          <w:tab w:val="num" w:pos="870"/>
        </w:tabs>
        <w:ind w:left="870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3D5D6949"/>
    <w:multiLevelType w:val="hybridMultilevel"/>
    <w:tmpl w:val="DEAE5DEC"/>
    <w:lvl w:ilvl="0" w:tplc="9FC84AA4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3FF14533"/>
    <w:multiLevelType w:val="multilevel"/>
    <w:tmpl w:val="EDC2D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39F72E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947719D"/>
    <w:multiLevelType w:val="hybridMultilevel"/>
    <w:tmpl w:val="5C5825BE"/>
    <w:lvl w:ilvl="0" w:tplc="A908047C">
      <w:start w:val="1"/>
      <w:numFmt w:val="decimal"/>
      <w:lvlText w:val="%1)"/>
      <w:lvlJc w:val="left"/>
      <w:pPr>
        <w:tabs>
          <w:tab w:val="num" w:pos="870"/>
        </w:tabs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590"/>
        </w:tabs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10"/>
        </w:tabs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30"/>
        </w:tabs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50"/>
        </w:tabs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470"/>
        </w:tabs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190"/>
        </w:tabs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10"/>
        </w:tabs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30"/>
        </w:tabs>
        <w:ind w:left="6630" w:hanging="180"/>
      </w:pPr>
    </w:lvl>
  </w:abstractNum>
  <w:abstractNum w:abstractNumId="28" w15:restartNumberingAfterBreak="0">
    <w:nsid w:val="4C8136C1"/>
    <w:multiLevelType w:val="multilevel"/>
    <w:tmpl w:val="1E16B020"/>
    <w:lvl w:ilvl="0">
      <w:start w:val="1"/>
      <w:numFmt w:val="decimal"/>
      <w:suff w:val="space"/>
      <w:lvlText w:val="%1.1.1"/>
      <w:lvlJc w:val="left"/>
      <w:pPr>
        <w:ind w:left="284" w:firstLine="425"/>
      </w:pPr>
      <w:rPr>
        <w:rFonts w:ascii="Times New Roman" w:hAnsi="Times New Roman" w:hint="default"/>
        <w:b/>
        <w:i w:val="0"/>
        <w:caps w:val="0"/>
        <w:smallCaps w:val="0"/>
        <w:strike w:val="0"/>
        <w:dstrike w:val="0"/>
        <w:vanish w:val="0"/>
        <w:color w:val="auto"/>
        <w:sz w:val="28"/>
        <w:vertAlign w:val="baseline"/>
      </w:rPr>
    </w:lvl>
    <w:lvl w:ilvl="1">
      <w:start w:val="1"/>
      <w:numFmt w:val="decimal"/>
      <w:lvlText w:val="%2)"/>
      <w:lvlJc w:val="left"/>
      <w:pPr>
        <w:ind w:left="33" w:hanging="360"/>
      </w:pPr>
      <w:rPr>
        <w:rFonts w:ascii="Times New Roman" w:hAnsi="Times New Roman" w:hint="default"/>
        <w:b/>
        <w:sz w:val="28"/>
      </w:rPr>
    </w:lvl>
    <w:lvl w:ilvl="2">
      <w:start w:val="1"/>
      <w:numFmt w:val="lowerRoman"/>
      <w:lvlText w:val="%3)"/>
      <w:lvlJc w:val="left"/>
      <w:pPr>
        <w:ind w:left="393" w:hanging="360"/>
      </w:pPr>
      <w:rPr>
        <w:rFonts w:ascii="Times New Roman" w:hAnsi="Times New Roman" w:hint="default"/>
        <w:b/>
        <w:sz w:val="28"/>
      </w:rPr>
    </w:lvl>
    <w:lvl w:ilvl="3">
      <w:start w:val="1"/>
      <w:numFmt w:val="decimal"/>
      <w:lvlText w:val="(%4)"/>
      <w:lvlJc w:val="left"/>
      <w:pPr>
        <w:ind w:left="753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113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473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83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193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553" w:hanging="360"/>
      </w:pPr>
      <w:rPr>
        <w:rFonts w:hint="default"/>
      </w:rPr>
    </w:lvl>
  </w:abstractNum>
  <w:abstractNum w:abstractNumId="29" w15:restartNumberingAfterBreak="0">
    <w:nsid w:val="50593A66"/>
    <w:multiLevelType w:val="multilevel"/>
    <w:tmpl w:val="12687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09D6F8E"/>
    <w:multiLevelType w:val="hybridMultilevel"/>
    <w:tmpl w:val="0FA22286"/>
    <w:lvl w:ilvl="0" w:tplc="8AB24C9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1D762FC"/>
    <w:multiLevelType w:val="multilevel"/>
    <w:tmpl w:val="5ED22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2E31F2B"/>
    <w:multiLevelType w:val="multilevel"/>
    <w:tmpl w:val="C34A75D4"/>
    <w:numStyleLink w:val="a"/>
  </w:abstractNum>
  <w:abstractNum w:abstractNumId="33" w15:restartNumberingAfterBreak="0">
    <w:nsid w:val="53676BD4"/>
    <w:multiLevelType w:val="hybridMultilevel"/>
    <w:tmpl w:val="AD262342"/>
    <w:lvl w:ilvl="0" w:tplc="0434BAA0">
      <w:start w:val="1"/>
      <w:numFmt w:val="decimal"/>
      <w:lvlText w:val="%1."/>
      <w:lvlJc w:val="left"/>
      <w:pPr>
        <w:ind w:left="1287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4" w15:restartNumberingAfterBreak="0">
    <w:nsid w:val="54C67BA6"/>
    <w:multiLevelType w:val="multilevel"/>
    <w:tmpl w:val="E826B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C2C4680"/>
    <w:multiLevelType w:val="hybridMultilevel"/>
    <w:tmpl w:val="A6F45DD8"/>
    <w:lvl w:ilvl="0" w:tplc="AE3C9F7A">
      <w:start w:val="1"/>
      <w:numFmt w:val="lowerLetter"/>
      <w:lvlText w:val="%1)"/>
      <w:lvlJc w:val="left"/>
      <w:pPr>
        <w:tabs>
          <w:tab w:val="num" w:pos="1980"/>
        </w:tabs>
        <w:ind w:left="19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700"/>
        </w:tabs>
        <w:ind w:left="27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420"/>
        </w:tabs>
        <w:ind w:left="34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4140"/>
        </w:tabs>
        <w:ind w:left="41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860"/>
        </w:tabs>
        <w:ind w:left="48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580"/>
        </w:tabs>
        <w:ind w:left="55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300"/>
        </w:tabs>
        <w:ind w:left="63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7020"/>
        </w:tabs>
        <w:ind w:left="70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740"/>
        </w:tabs>
        <w:ind w:left="7740" w:hanging="180"/>
      </w:pPr>
    </w:lvl>
  </w:abstractNum>
  <w:abstractNum w:abstractNumId="36" w15:restartNumberingAfterBreak="0">
    <w:nsid w:val="5C5D304B"/>
    <w:multiLevelType w:val="multilevel"/>
    <w:tmpl w:val="D1D42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E273959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" w15:restartNumberingAfterBreak="0">
    <w:nsid w:val="62552884"/>
    <w:multiLevelType w:val="multilevel"/>
    <w:tmpl w:val="06E24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5DC655B"/>
    <w:multiLevelType w:val="multilevel"/>
    <w:tmpl w:val="23D60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69E7703"/>
    <w:multiLevelType w:val="hybridMultilevel"/>
    <w:tmpl w:val="44A274DC"/>
    <w:lvl w:ilvl="0" w:tplc="9920DCB0">
      <w:start w:val="1"/>
      <w:numFmt w:val="decimal"/>
      <w:pStyle w:val="a0"/>
      <w:lvlText w:val="%1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71D161E"/>
    <w:multiLevelType w:val="hybridMultilevel"/>
    <w:tmpl w:val="80F6F6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7A91285"/>
    <w:multiLevelType w:val="hybridMultilevel"/>
    <w:tmpl w:val="4CFE3780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43" w15:restartNumberingAfterBreak="0">
    <w:nsid w:val="68FE1AD8"/>
    <w:multiLevelType w:val="singleLevel"/>
    <w:tmpl w:val="19261838"/>
    <w:lvl w:ilvl="0">
      <w:numFmt w:val="bullet"/>
      <w:lvlText w:val="-"/>
      <w:lvlJc w:val="left"/>
      <w:pPr>
        <w:tabs>
          <w:tab w:val="num" w:pos="720"/>
        </w:tabs>
        <w:ind w:left="720" w:hanging="360"/>
      </w:pPr>
    </w:lvl>
  </w:abstractNum>
  <w:abstractNum w:abstractNumId="44" w15:restartNumberingAfterBreak="0">
    <w:nsid w:val="6DB0575C"/>
    <w:multiLevelType w:val="multilevel"/>
    <w:tmpl w:val="4EDA7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FB12A63"/>
    <w:multiLevelType w:val="hybridMultilevel"/>
    <w:tmpl w:val="1E365586"/>
    <w:lvl w:ilvl="0" w:tplc="33EA10FE">
      <w:start w:val="5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6" w15:restartNumberingAfterBreak="0">
    <w:nsid w:val="759223A9"/>
    <w:multiLevelType w:val="hybridMultilevel"/>
    <w:tmpl w:val="7DB89AC8"/>
    <w:lvl w:ilvl="0" w:tplc="D1DA1EAA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765321D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8" w15:restartNumberingAfterBreak="0">
    <w:nsid w:val="78D60693"/>
    <w:multiLevelType w:val="multilevel"/>
    <w:tmpl w:val="E4F63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8F23663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0" w15:restartNumberingAfterBreak="0">
    <w:nsid w:val="7ABA7CA7"/>
    <w:multiLevelType w:val="multilevel"/>
    <w:tmpl w:val="C34A75D4"/>
    <w:numStyleLink w:val="a"/>
  </w:abstractNum>
  <w:abstractNum w:abstractNumId="51" w15:restartNumberingAfterBreak="0">
    <w:nsid w:val="7D074842"/>
    <w:multiLevelType w:val="multilevel"/>
    <w:tmpl w:val="91C6C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EC47D60"/>
    <w:multiLevelType w:val="multilevel"/>
    <w:tmpl w:val="C34A75D4"/>
    <w:numStyleLink w:val="a"/>
  </w:abstractNum>
  <w:num w:numId="1" w16cid:durableId="2131776211">
    <w:abstractNumId w:val="43"/>
  </w:num>
  <w:num w:numId="2" w16cid:durableId="794568831">
    <w:abstractNumId w:val="27"/>
  </w:num>
  <w:num w:numId="3" w16cid:durableId="1832477040">
    <w:abstractNumId w:val="24"/>
  </w:num>
  <w:num w:numId="4" w16cid:durableId="124399183">
    <w:abstractNumId w:val="35"/>
  </w:num>
  <w:num w:numId="5" w16cid:durableId="199247052">
    <w:abstractNumId w:val="23"/>
  </w:num>
  <w:num w:numId="6" w16cid:durableId="1588533154">
    <w:abstractNumId w:val="42"/>
  </w:num>
  <w:num w:numId="7" w16cid:durableId="986129693">
    <w:abstractNumId w:val="33"/>
  </w:num>
  <w:num w:numId="8" w16cid:durableId="101658432">
    <w:abstractNumId w:val="4"/>
  </w:num>
  <w:num w:numId="9" w16cid:durableId="221215928">
    <w:abstractNumId w:val="7"/>
  </w:num>
  <w:num w:numId="10" w16cid:durableId="355623949">
    <w:abstractNumId w:val="45"/>
  </w:num>
  <w:num w:numId="11" w16cid:durableId="1429079863">
    <w:abstractNumId w:val="47"/>
    <w:lvlOverride w:ilvl="0">
      <w:startOverride w:val="1"/>
    </w:lvlOverride>
  </w:num>
  <w:num w:numId="12" w16cid:durableId="810748688">
    <w:abstractNumId w:val="30"/>
  </w:num>
  <w:num w:numId="13" w16cid:durableId="1320885512">
    <w:abstractNumId w:val="46"/>
  </w:num>
  <w:num w:numId="14" w16cid:durableId="1044595798">
    <w:abstractNumId w:val="17"/>
  </w:num>
  <w:num w:numId="15" w16cid:durableId="127940632">
    <w:abstractNumId w:val="40"/>
  </w:num>
  <w:num w:numId="16" w16cid:durableId="792405836">
    <w:abstractNumId w:val="10"/>
  </w:num>
  <w:num w:numId="17" w16cid:durableId="457770945">
    <w:abstractNumId w:val="8"/>
  </w:num>
  <w:num w:numId="18" w16cid:durableId="508721081">
    <w:abstractNumId w:val="26"/>
  </w:num>
  <w:num w:numId="19" w16cid:durableId="286359391">
    <w:abstractNumId w:val="5"/>
  </w:num>
  <w:num w:numId="20" w16cid:durableId="585848597">
    <w:abstractNumId w:val="12"/>
  </w:num>
  <w:num w:numId="21" w16cid:durableId="436096642">
    <w:abstractNumId w:val="49"/>
  </w:num>
  <w:num w:numId="22" w16cid:durableId="1719357665">
    <w:abstractNumId w:val="37"/>
  </w:num>
  <w:num w:numId="23" w16cid:durableId="1280453335">
    <w:abstractNumId w:val="28"/>
  </w:num>
  <w:num w:numId="24" w16cid:durableId="1347511955">
    <w:abstractNumId w:val="2"/>
  </w:num>
  <w:num w:numId="25" w16cid:durableId="106588090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173184086">
    <w:abstractNumId w:val="18"/>
  </w:num>
  <w:num w:numId="27" w16cid:durableId="531263522">
    <w:abstractNumId w:val="19"/>
  </w:num>
  <w:num w:numId="28" w16cid:durableId="903445020">
    <w:abstractNumId w:val="3"/>
  </w:num>
  <w:num w:numId="29" w16cid:durableId="228736660">
    <w:abstractNumId w:val="21"/>
  </w:num>
  <w:num w:numId="30" w16cid:durableId="1396662475">
    <w:abstractNumId w:val="52"/>
  </w:num>
  <w:num w:numId="31" w16cid:durableId="1683895341">
    <w:abstractNumId w:val="50"/>
  </w:num>
  <w:num w:numId="32" w16cid:durableId="528180303">
    <w:abstractNumId w:val="32"/>
  </w:num>
  <w:num w:numId="33" w16cid:durableId="266423373">
    <w:abstractNumId w:val="31"/>
  </w:num>
  <w:num w:numId="34" w16cid:durableId="1343628127">
    <w:abstractNumId w:val="51"/>
  </w:num>
  <w:num w:numId="35" w16cid:durableId="1538077528">
    <w:abstractNumId w:val="16"/>
  </w:num>
  <w:num w:numId="36" w16cid:durableId="416368882">
    <w:abstractNumId w:val="0"/>
  </w:num>
  <w:num w:numId="37" w16cid:durableId="2052420019">
    <w:abstractNumId w:val="25"/>
  </w:num>
  <w:num w:numId="38" w16cid:durableId="320887551">
    <w:abstractNumId w:val="14"/>
  </w:num>
  <w:num w:numId="39" w16cid:durableId="186187992">
    <w:abstractNumId w:val="22"/>
  </w:num>
  <w:num w:numId="40" w16cid:durableId="109083723">
    <w:abstractNumId w:val="6"/>
  </w:num>
  <w:num w:numId="41" w16cid:durableId="1826509971">
    <w:abstractNumId w:val="11"/>
  </w:num>
  <w:num w:numId="42" w16cid:durableId="1081488290">
    <w:abstractNumId w:val="29"/>
  </w:num>
  <w:num w:numId="43" w16cid:durableId="1925410378">
    <w:abstractNumId w:val="44"/>
  </w:num>
  <w:num w:numId="44" w16cid:durableId="1149830723">
    <w:abstractNumId w:val="39"/>
  </w:num>
  <w:num w:numId="45" w16cid:durableId="978456959">
    <w:abstractNumId w:val="48"/>
  </w:num>
  <w:num w:numId="46" w16cid:durableId="325983755">
    <w:abstractNumId w:val="36"/>
  </w:num>
  <w:num w:numId="47" w16cid:durableId="527106204">
    <w:abstractNumId w:val="34"/>
  </w:num>
  <w:num w:numId="48" w16cid:durableId="63840812">
    <w:abstractNumId w:val="1"/>
  </w:num>
  <w:num w:numId="49" w16cid:durableId="1797791553">
    <w:abstractNumId w:val="9"/>
  </w:num>
  <w:num w:numId="50" w16cid:durableId="1189375173">
    <w:abstractNumId w:val="15"/>
  </w:num>
  <w:num w:numId="51" w16cid:durableId="733770721">
    <w:abstractNumId w:val="13"/>
  </w:num>
  <w:num w:numId="52" w16cid:durableId="160892290">
    <w:abstractNumId w:val="38"/>
  </w:num>
  <w:num w:numId="53" w16cid:durableId="740178481">
    <w:abstractNumId w:val="20"/>
  </w:num>
  <w:num w:numId="54" w16cid:durableId="1317805243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E71"/>
    <w:rsid w:val="00000458"/>
    <w:rsid w:val="00000999"/>
    <w:rsid w:val="00000CA4"/>
    <w:rsid w:val="00001975"/>
    <w:rsid w:val="00002BBE"/>
    <w:rsid w:val="00003328"/>
    <w:rsid w:val="0000355A"/>
    <w:rsid w:val="00003EA0"/>
    <w:rsid w:val="00004152"/>
    <w:rsid w:val="000051B4"/>
    <w:rsid w:val="00006D97"/>
    <w:rsid w:val="00006FD8"/>
    <w:rsid w:val="0000758C"/>
    <w:rsid w:val="00007FF0"/>
    <w:rsid w:val="000101D2"/>
    <w:rsid w:val="00012096"/>
    <w:rsid w:val="00012ED8"/>
    <w:rsid w:val="00013D9F"/>
    <w:rsid w:val="00015EB4"/>
    <w:rsid w:val="00016301"/>
    <w:rsid w:val="00022241"/>
    <w:rsid w:val="00023BF0"/>
    <w:rsid w:val="00023DE3"/>
    <w:rsid w:val="0002457D"/>
    <w:rsid w:val="0002506C"/>
    <w:rsid w:val="000254F5"/>
    <w:rsid w:val="0002706D"/>
    <w:rsid w:val="0002740F"/>
    <w:rsid w:val="00031A67"/>
    <w:rsid w:val="00035933"/>
    <w:rsid w:val="00036DE1"/>
    <w:rsid w:val="00036FC7"/>
    <w:rsid w:val="00043400"/>
    <w:rsid w:val="00045DCB"/>
    <w:rsid w:val="000466EB"/>
    <w:rsid w:val="00051597"/>
    <w:rsid w:val="00053D28"/>
    <w:rsid w:val="000558E6"/>
    <w:rsid w:val="00060795"/>
    <w:rsid w:val="000636BC"/>
    <w:rsid w:val="00065D35"/>
    <w:rsid w:val="00066CBB"/>
    <w:rsid w:val="000676CD"/>
    <w:rsid w:val="000679E3"/>
    <w:rsid w:val="00070449"/>
    <w:rsid w:val="000707D3"/>
    <w:rsid w:val="00071A60"/>
    <w:rsid w:val="000748B9"/>
    <w:rsid w:val="000756D1"/>
    <w:rsid w:val="00083340"/>
    <w:rsid w:val="000836DC"/>
    <w:rsid w:val="00083E6A"/>
    <w:rsid w:val="0008603A"/>
    <w:rsid w:val="00091442"/>
    <w:rsid w:val="00092FC0"/>
    <w:rsid w:val="00095673"/>
    <w:rsid w:val="00096046"/>
    <w:rsid w:val="00096146"/>
    <w:rsid w:val="0009637C"/>
    <w:rsid w:val="000966A5"/>
    <w:rsid w:val="00096D9F"/>
    <w:rsid w:val="000A0BF3"/>
    <w:rsid w:val="000A1C41"/>
    <w:rsid w:val="000A1FAA"/>
    <w:rsid w:val="000A482C"/>
    <w:rsid w:val="000A7CEE"/>
    <w:rsid w:val="000B25FA"/>
    <w:rsid w:val="000B30CF"/>
    <w:rsid w:val="000B30E9"/>
    <w:rsid w:val="000B3E08"/>
    <w:rsid w:val="000B670A"/>
    <w:rsid w:val="000B76B9"/>
    <w:rsid w:val="000C06AC"/>
    <w:rsid w:val="000C47BA"/>
    <w:rsid w:val="000C4E71"/>
    <w:rsid w:val="000C5AA0"/>
    <w:rsid w:val="000C691F"/>
    <w:rsid w:val="000D0744"/>
    <w:rsid w:val="000D0B78"/>
    <w:rsid w:val="000D1562"/>
    <w:rsid w:val="000D2953"/>
    <w:rsid w:val="000D3A79"/>
    <w:rsid w:val="000D5517"/>
    <w:rsid w:val="000D5F4E"/>
    <w:rsid w:val="000D6731"/>
    <w:rsid w:val="000E04C3"/>
    <w:rsid w:val="000E1AFC"/>
    <w:rsid w:val="000E1F55"/>
    <w:rsid w:val="000E3278"/>
    <w:rsid w:val="000E44D8"/>
    <w:rsid w:val="000E4CB3"/>
    <w:rsid w:val="000E4E0A"/>
    <w:rsid w:val="000E5B0E"/>
    <w:rsid w:val="000E61EE"/>
    <w:rsid w:val="000E7907"/>
    <w:rsid w:val="000E79C6"/>
    <w:rsid w:val="000F09E8"/>
    <w:rsid w:val="000F17F9"/>
    <w:rsid w:val="000F34B2"/>
    <w:rsid w:val="000F3997"/>
    <w:rsid w:val="000F5C9F"/>
    <w:rsid w:val="000F6014"/>
    <w:rsid w:val="000F6874"/>
    <w:rsid w:val="000F6D3D"/>
    <w:rsid w:val="000F7ED6"/>
    <w:rsid w:val="0010611F"/>
    <w:rsid w:val="00111F83"/>
    <w:rsid w:val="0011238E"/>
    <w:rsid w:val="00112C81"/>
    <w:rsid w:val="00112F52"/>
    <w:rsid w:val="001149D1"/>
    <w:rsid w:val="001162B3"/>
    <w:rsid w:val="00116AAA"/>
    <w:rsid w:val="00120CA9"/>
    <w:rsid w:val="00120D72"/>
    <w:rsid w:val="001221B7"/>
    <w:rsid w:val="00123B66"/>
    <w:rsid w:val="00124C73"/>
    <w:rsid w:val="00125885"/>
    <w:rsid w:val="00125C75"/>
    <w:rsid w:val="001270A6"/>
    <w:rsid w:val="00127954"/>
    <w:rsid w:val="001330D7"/>
    <w:rsid w:val="00134076"/>
    <w:rsid w:val="00135451"/>
    <w:rsid w:val="0014090E"/>
    <w:rsid w:val="00140C01"/>
    <w:rsid w:val="001440AE"/>
    <w:rsid w:val="00145AF3"/>
    <w:rsid w:val="0014694C"/>
    <w:rsid w:val="00150350"/>
    <w:rsid w:val="00150B0B"/>
    <w:rsid w:val="00153BD9"/>
    <w:rsid w:val="00153D42"/>
    <w:rsid w:val="00155972"/>
    <w:rsid w:val="00155B94"/>
    <w:rsid w:val="00156766"/>
    <w:rsid w:val="0016011A"/>
    <w:rsid w:val="00162758"/>
    <w:rsid w:val="00164A94"/>
    <w:rsid w:val="00165265"/>
    <w:rsid w:val="001671D7"/>
    <w:rsid w:val="0017158A"/>
    <w:rsid w:val="00173460"/>
    <w:rsid w:val="00174DED"/>
    <w:rsid w:val="001754D9"/>
    <w:rsid w:val="0017562D"/>
    <w:rsid w:val="0017709E"/>
    <w:rsid w:val="001801ED"/>
    <w:rsid w:val="00190447"/>
    <w:rsid w:val="00192CF2"/>
    <w:rsid w:val="00193A2F"/>
    <w:rsid w:val="0019489A"/>
    <w:rsid w:val="00195869"/>
    <w:rsid w:val="00196280"/>
    <w:rsid w:val="0019637B"/>
    <w:rsid w:val="001A000A"/>
    <w:rsid w:val="001A00BB"/>
    <w:rsid w:val="001A0A95"/>
    <w:rsid w:val="001A23D9"/>
    <w:rsid w:val="001A324A"/>
    <w:rsid w:val="001A3C15"/>
    <w:rsid w:val="001A3F8B"/>
    <w:rsid w:val="001A499F"/>
    <w:rsid w:val="001A6212"/>
    <w:rsid w:val="001A7481"/>
    <w:rsid w:val="001B005F"/>
    <w:rsid w:val="001B0307"/>
    <w:rsid w:val="001B409D"/>
    <w:rsid w:val="001B42CE"/>
    <w:rsid w:val="001C4FC9"/>
    <w:rsid w:val="001C512F"/>
    <w:rsid w:val="001C58DF"/>
    <w:rsid w:val="001C6352"/>
    <w:rsid w:val="001C7B0B"/>
    <w:rsid w:val="001D019C"/>
    <w:rsid w:val="001D2C26"/>
    <w:rsid w:val="001D3414"/>
    <w:rsid w:val="001D525A"/>
    <w:rsid w:val="001D6BA6"/>
    <w:rsid w:val="001E0602"/>
    <w:rsid w:val="001E0C60"/>
    <w:rsid w:val="001E252E"/>
    <w:rsid w:val="001E2ABE"/>
    <w:rsid w:val="001E2D16"/>
    <w:rsid w:val="001E3D7C"/>
    <w:rsid w:val="001E4383"/>
    <w:rsid w:val="001E6F4A"/>
    <w:rsid w:val="001E7C37"/>
    <w:rsid w:val="001F065E"/>
    <w:rsid w:val="001F1477"/>
    <w:rsid w:val="001F2039"/>
    <w:rsid w:val="001F220E"/>
    <w:rsid w:val="001F23D2"/>
    <w:rsid w:val="001F27FD"/>
    <w:rsid w:val="001F396B"/>
    <w:rsid w:val="001F4028"/>
    <w:rsid w:val="001F56AE"/>
    <w:rsid w:val="00200CAD"/>
    <w:rsid w:val="00203B88"/>
    <w:rsid w:val="00204923"/>
    <w:rsid w:val="00205668"/>
    <w:rsid w:val="00206763"/>
    <w:rsid w:val="00206C9B"/>
    <w:rsid w:val="00210850"/>
    <w:rsid w:val="0021218F"/>
    <w:rsid w:val="00212D44"/>
    <w:rsid w:val="00214752"/>
    <w:rsid w:val="002154D6"/>
    <w:rsid w:val="002156F8"/>
    <w:rsid w:val="00216E82"/>
    <w:rsid w:val="002170A8"/>
    <w:rsid w:val="00217652"/>
    <w:rsid w:val="002202C8"/>
    <w:rsid w:val="00220CCE"/>
    <w:rsid w:val="0022510C"/>
    <w:rsid w:val="0022615E"/>
    <w:rsid w:val="002269CA"/>
    <w:rsid w:val="00227160"/>
    <w:rsid w:val="00233B3C"/>
    <w:rsid w:val="00234E50"/>
    <w:rsid w:val="00234F20"/>
    <w:rsid w:val="00241E85"/>
    <w:rsid w:val="00243C0F"/>
    <w:rsid w:val="00247472"/>
    <w:rsid w:val="0024756E"/>
    <w:rsid w:val="002508D0"/>
    <w:rsid w:val="00250F0C"/>
    <w:rsid w:val="00253990"/>
    <w:rsid w:val="002550A1"/>
    <w:rsid w:val="002557F6"/>
    <w:rsid w:val="00261406"/>
    <w:rsid w:val="002618B1"/>
    <w:rsid w:val="00266182"/>
    <w:rsid w:val="002678AD"/>
    <w:rsid w:val="00273A0B"/>
    <w:rsid w:val="00273B67"/>
    <w:rsid w:val="00273CF3"/>
    <w:rsid w:val="00274209"/>
    <w:rsid w:val="0027523A"/>
    <w:rsid w:val="00277A5C"/>
    <w:rsid w:val="0028159E"/>
    <w:rsid w:val="00282495"/>
    <w:rsid w:val="00287FF2"/>
    <w:rsid w:val="002902A8"/>
    <w:rsid w:val="002903D8"/>
    <w:rsid w:val="0029130D"/>
    <w:rsid w:val="0029271F"/>
    <w:rsid w:val="0029363B"/>
    <w:rsid w:val="00293650"/>
    <w:rsid w:val="00293AB9"/>
    <w:rsid w:val="00294952"/>
    <w:rsid w:val="0029552B"/>
    <w:rsid w:val="00295FCF"/>
    <w:rsid w:val="002960C8"/>
    <w:rsid w:val="002962DD"/>
    <w:rsid w:val="0029689D"/>
    <w:rsid w:val="002A00D8"/>
    <w:rsid w:val="002A0BC2"/>
    <w:rsid w:val="002A0C91"/>
    <w:rsid w:val="002A0CB0"/>
    <w:rsid w:val="002A0E54"/>
    <w:rsid w:val="002A3376"/>
    <w:rsid w:val="002A4ADC"/>
    <w:rsid w:val="002B00A2"/>
    <w:rsid w:val="002B12E6"/>
    <w:rsid w:val="002B3CE8"/>
    <w:rsid w:val="002B4438"/>
    <w:rsid w:val="002B7B77"/>
    <w:rsid w:val="002C0239"/>
    <w:rsid w:val="002C0FD5"/>
    <w:rsid w:val="002C2043"/>
    <w:rsid w:val="002C2D84"/>
    <w:rsid w:val="002C3346"/>
    <w:rsid w:val="002C5FA1"/>
    <w:rsid w:val="002C7753"/>
    <w:rsid w:val="002D00AE"/>
    <w:rsid w:val="002D4E48"/>
    <w:rsid w:val="002D4FEB"/>
    <w:rsid w:val="002D68C3"/>
    <w:rsid w:val="002E2E0A"/>
    <w:rsid w:val="002E3436"/>
    <w:rsid w:val="002E34B4"/>
    <w:rsid w:val="002E371A"/>
    <w:rsid w:val="002E67CA"/>
    <w:rsid w:val="002E6C93"/>
    <w:rsid w:val="002E7F4E"/>
    <w:rsid w:val="002F0B03"/>
    <w:rsid w:val="002F224F"/>
    <w:rsid w:val="002F22EA"/>
    <w:rsid w:val="002F2EB3"/>
    <w:rsid w:val="002F431F"/>
    <w:rsid w:val="002F5073"/>
    <w:rsid w:val="002F7BE7"/>
    <w:rsid w:val="003016F9"/>
    <w:rsid w:val="00304CF3"/>
    <w:rsid w:val="003067FF"/>
    <w:rsid w:val="0030694B"/>
    <w:rsid w:val="0030752F"/>
    <w:rsid w:val="00307EE0"/>
    <w:rsid w:val="00310318"/>
    <w:rsid w:val="003110F9"/>
    <w:rsid w:val="003117DC"/>
    <w:rsid w:val="00312A75"/>
    <w:rsid w:val="00313B27"/>
    <w:rsid w:val="0032158C"/>
    <w:rsid w:val="00324098"/>
    <w:rsid w:val="00325123"/>
    <w:rsid w:val="00325D69"/>
    <w:rsid w:val="00326759"/>
    <w:rsid w:val="00326A9A"/>
    <w:rsid w:val="00326E4F"/>
    <w:rsid w:val="003271C2"/>
    <w:rsid w:val="00327C75"/>
    <w:rsid w:val="00330324"/>
    <w:rsid w:val="00330826"/>
    <w:rsid w:val="00330B0D"/>
    <w:rsid w:val="0033336D"/>
    <w:rsid w:val="003334B4"/>
    <w:rsid w:val="0034090C"/>
    <w:rsid w:val="00340DB0"/>
    <w:rsid w:val="003441F6"/>
    <w:rsid w:val="003442B7"/>
    <w:rsid w:val="00350CC3"/>
    <w:rsid w:val="003512D5"/>
    <w:rsid w:val="003514AF"/>
    <w:rsid w:val="003523D9"/>
    <w:rsid w:val="0035607B"/>
    <w:rsid w:val="00357991"/>
    <w:rsid w:val="003605D7"/>
    <w:rsid w:val="00360941"/>
    <w:rsid w:val="00365E77"/>
    <w:rsid w:val="003753E4"/>
    <w:rsid w:val="0037608C"/>
    <w:rsid w:val="00376AB7"/>
    <w:rsid w:val="003824CF"/>
    <w:rsid w:val="00382D8B"/>
    <w:rsid w:val="003837BE"/>
    <w:rsid w:val="00384948"/>
    <w:rsid w:val="00384BA3"/>
    <w:rsid w:val="003913A3"/>
    <w:rsid w:val="00392388"/>
    <w:rsid w:val="00393F4A"/>
    <w:rsid w:val="00394264"/>
    <w:rsid w:val="0039493D"/>
    <w:rsid w:val="00394C94"/>
    <w:rsid w:val="0039749B"/>
    <w:rsid w:val="003A1D8F"/>
    <w:rsid w:val="003B2432"/>
    <w:rsid w:val="003B2761"/>
    <w:rsid w:val="003B3EFC"/>
    <w:rsid w:val="003B434D"/>
    <w:rsid w:val="003B54B5"/>
    <w:rsid w:val="003B5E88"/>
    <w:rsid w:val="003B7302"/>
    <w:rsid w:val="003C0308"/>
    <w:rsid w:val="003C0945"/>
    <w:rsid w:val="003C1642"/>
    <w:rsid w:val="003C4F84"/>
    <w:rsid w:val="003C5700"/>
    <w:rsid w:val="003C6C29"/>
    <w:rsid w:val="003D3C1F"/>
    <w:rsid w:val="003D4C6B"/>
    <w:rsid w:val="003D6206"/>
    <w:rsid w:val="003D67C8"/>
    <w:rsid w:val="003D78AC"/>
    <w:rsid w:val="003E26DA"/>
    <w:rsid w:val="003E2786"/>
    <w:rsid w:val="003E3A83"/>
    <w:rsid w:val="003E61F1"/>
    <w:rsid w:val="003E7D5C"/>
    <w:rsid w:val="003F0D77"/>
    <w:rsid w:val="003F0DE0"/>
    <w:rsid w:val="003F26F4"/>
    <w:rsid w:val="003F296D"/>
    <w:rsid w:val="003F495F"/>
    <w:rsid w:val="003F59C8"/>
    <w:rsid w:val="00405AA4"/>
    <w:rsid w:val="00406B01"/>
    <w:rsid w:val="004076B7"/>
    <w:rsid w:val="00412028"/>
    <w:rsid w:val="004126AB"/>
    <w:rsid w:val="0041358E"/>
    <w:rsid w:val="00417806"/>
    <w:rsid w:val="004213AA"/>
    <w:rsid w:val="00421DB2"/>
    <w:rsid w:val="00422D5D"/>
    <w:rsid w:val="004235DA"/>
    <w:rsid w:val="00423923"/>
    <w:rsid w:val="00423E71"/>
    <w:rsid w:val="0043019C"/>
    <w:rsid w:val="00430290"/>
    <w:rsid w:val="004303DC"/>
    <w:rsid w:val="00431515"/>
    <w:rsid w:val="00431CF1"/>
    <w:rsid w:val="00432856"/>
    <w:rsid w:val="004341FA"/>
    <w:rsid w:val="00435620"/>
    <w:rsid w:val="00435A50"/>
    <w:rsid w:val="00436D7B"/>
    <w:rsid w:val="00442FB1"/>
    <w:rsid w:val="00443328"/>
    <w:rsid w:val="00443C48"/>
    <w:rsid w:val="004453EA"/>
    <w:rsid w:val="00445BB6"/>
    <w:rsid w:val="004460A4"/>
    <w:rsid w:val="00447530"/>
    <w:rsid w:val="00447B6C"/>
    <w:rsid w:val="004504C7"/>
    <w:rsid w:val="004518FC"/>
    <w:rsid w:val="004548FC"/>
    <w:rsid w:val="00455E89"/>
    <w:rsid w:val="004658E5"/>
    <w:rsid w:val="00466139"/>
    <w:rsid w:val="00467803"/>
    <w:rsid w:val="00470944"/>
    <w:rsid w:val="00470A18"/>
    <w:rsid w:val="00472967"/>
    <w:rsid w:val="00472C75"/>
    <w:rsid w:val="004732F3"/>
    <w:rsid w:val="004739A2"/>
    <w:rsid w:val="00473D09"/>
    <w:rsid w:val="00473D74"/>
    <w:rsid w:val="00476FB7"/>
    <w:rsid w:val="004808C6"/>
    <w:rsid w:val="004836C2"/>
    <w:rsid w:val="00483CCF"/>
    <w:rsid w:val="00483EBF"/>
    <w:rsid w:val="00484C4F"/>
    <w:rsid w:val="00485850"/>
    <w:rsid w:val="00487CE8"/>
    <w:rsid w:val="0049086A"/>
    <w:rsid w:val="0049232F"/>
    <w:rsid w:val="00493251"/>
    <w:rsid w:val="0049399B"/>
    <w:rsid w:val="00494191"/>
    <w:rsid w:val="00495663"/>
    <w:rsid w:val="0049681D"/>
    <w:rsid w:val="0049747E"/>
    <w:rsid w:val="004A10D0"/>
    <w:rsid w:val="004A25C5"/>
    <w:rsid w:val="004A4509"/>
    <w:rsid w:val="004A561B"/>
    <w:rsid w:val="004A5BEA"/>
    <w:rsid w:val="004A71A4"/>
    <w:rsid w:val="004B04E3"/>
    <w:rsid w:val="004B0D6A"/>
    <w:rsid w:val="004B115F"/>
    <w:rsid w:val="004B1C23"/>
    <w:rsid w:val="004B5579"/>
    <w:rsid w:val="004B6E69"/>
    <w:rsid w:val="004C1732"/>
    <w:rsid w:val="004C3A4B"/>
    <w:rsid w:val="004C5226"/>
    <w:rsid w:val="004C6BD2"/>
    <w:rsid w:val="004C787F"/>
    <w:rsid w:val="004D0D11"/>
    <w:rsid w:val="004D1648"/>
    <w:rsid w:val="004D3114"/>
    <w:rsid w:val="004D5D91"/>
    <w:rsid w:val="004D7422"/>
    <w:rsid w:val="004E406A"/>
    <w:rsid w:val="004E533C"/>
    <w:rsid w:val="004E58E3"/>
    <w:rsid w:val="004E6EE2"/>
    <w:rsid w:val="004E7E49"/>
    <w:rsid w:val="004F059F"/>
    <w:rsid w:val="004F13DD"/>
    <w:rsid w:val="004F5F53"/>
    <w:rsid w:val="00500D47"/>
    <w:rsid w:val="0050508B"/>
    <w:rsid w:val="005058F0"/>
    <w:rsid w:val="0050779F"/>
    <w:rsid w:val="00510EE9"/>
    <w:rsid w:val="00512C7D"/>
    <w:rsid w:val="00513E60"/>
    <w:rsid w:val="00516642"/>
    <w:rsid w:val="00517B1C"/>
    <w:rsid w:val="005200A4"/>
    <w:rsid w:val="00520154"/>
    <w:rsid w:val="00520DDB"/>
    <w:rsid w:val="0052103B"/>
    <w:rsid w:val="00521366"/>
    <w:rsid w:val="0052173C"/>
    <w:rsid w:val="00522509"/>
    <w:rsid w:val="00522E9D"/>
    <w:rsid w:val="005237FE"/>
    <w:rsid w:val="00525997"/>
    <w:rsid w:val="00532024"/>
    <w:rsid w:val="0053259B"/>
    <w:rsid w:val="005328E4"/>
    <w:rsid w:val="00534001"/>
    <w:rsid w:val="00534B54"/>
    <w:rsid w:val="0053761F"/>
    <w:rsid w:val="00540855"/>
    <w:rsid w:val="00542076"/>
    <w:rsid w:val="005422EA"/>
    <w:rsid w:val="00542FFA"/>
    <w:rsid w:val="00543FC7"/>
    <w:rsid w:val="00544DDE"/>
    <w:rsid w:val="00545126"/>
    <w:rsid w:val="0054577A"/>
    <w:rsid w:val="0054720A"/>
    <w:rsid w:val="0054787E"/>
    <w:rsid w:val="005508BD"/>
    <w:rsid w:val="00550D39"/>
    <w:rsid w:val="005537C8"/>
    <w:rsid w:val="00553859"/>
    <w:rsid w:val="00553922"/>
    <w:rsid w:val="0055446E"/>
    <w:rsid w:val="00554CD4"/>
    <w:rsid w:val="005626BF"/>
    <w:rsid w:val="00562FBE"/>
    <w:rsid w:val="00565F09"/>
    <w:rsid w:val="005739F8"/>
    <w:rsid w:val="0057569A"/>
    <w:rsid w:val="0057737B"/>
    <w:rsid w:val="00577841"/>
    <w:rsid w:val="00580484"/>
    <w:rsid w:val="00582126"/>
    <w:rsid w:val="00582EF6"/>
    <w:rsid w:val="00583602"/>
    <w:rsid w:val="00583862"/>
    <w:rsid w:val="00586E43"/>
    <w:rsid w:val="00587317"/>
    <w:rsid w:val="005908D8"/>
    <w:rsid w:val="00593E74"/>
    <w:rsid w:val="0059430D"/>
    <w:rsid w:val="00594DB3"/>
    <w:rsid w:val="005952A1"/>
    <w:rsid w:val="00596158"/>
    <w:rsid w:val="005A1A51"/>
    <w:rsid w:val="005A2F85"/>
    <w:rsid w:val="005A309C"/>
    <w:rsid w:val="005A366B"/>
    <w:rsid w:val="005A3B4F"/>
    <w:rsid w:val="005A3F12"/>
    <w:rsid w:val="005A63CA"/>
    <w:rsid w:val="005A6FC3"/>
    <w:rsid w:val="005A6FF1"/>
    <w:rsid w:val="005B042F"/>
    <w:rsid w:val="005B1AFA"/>
    <w:rsid w:val="005B1DD6"/>
    <w:rsid w:val="005B33BE"/>
    <w:rsid w:val="005B37C3"/>
    <w:rsid w:val="005B5233"/>
    <w:rsid w:val="005B5D93"/>
    <w:rsid w:val="005B6E26"/>
    <w:rsid w:val="005B6E65"/>
    <w:rsid w:val="005C32E8"/>
    <w:rsid w:val="005C53B4"/>
    <w:rsid w:val="005C5A77"/>
    <w:rsid w:val="005D1D2E"/>
    <w:rsid w:val="005D4758"/>
    <w:rsid w:val="005D5DFE"/>
    <w:rsid w:val="005E0825"/>
    <w:rsid w:val="005E132D"/>
    <w:rsid w:val="005E26D0"/>
    <w:rsid w:val="005E33C3"/>
    <w:rsid w:val="005E3733"/>
    <w:rsid w:val="005E45A6"/>
    <w:rsid w:val="005E5A29"/>
    <w:rsid w:val="005E5D71"/>
    <w:rsid w:val="005F1E07"/>
    <w:rsid w:val="005F24DD"/>
    <w:rsid w:val="005F4B4E"/>
    <w:rsid w:val="005F71AF"/>
    <w:rsid w:val="005F780E"/>
    <w:rsid w:val="00601A84"/>
    <w:rsid w:val="006029F8"/>
    <w:rsid w:val="0060324B"/>
    <w:rsid w:val="0060417E"/>
    <w:rsid w:val="00604E29"/>
    <w:rsid w:val="006057B8"/>
    <w:rsid w:val="006072DD"/>
    <w:rsid w:val="0060733E"/>
    <w:rsid w:val="00611300"/>
    <w:rsid w:val="0061354D"/>
    <w:rsid w:val="006160CF"/>
    <w:rsid w:val="00616776"/>
    <w:rsid w:val="00616BAE"/>
    <w:rsid w:val="006171CB"/>
    <w:rsid w:val="006175B2"/>
    <w:rsid w:val="00617F3D"/>
    <w:rsid w:val="00620626"/>
    <w:rsid w:val="006244AA"/>
    <w:rsid w:val="00624F59"/>
    <w:rsid w:val="006260D1"/>
    <w:rsid w:val="00626646"/>
    <w:rsid w:val="00631935"/>
    <w:rsid w:val="006330A8"/>
    <w:rsid w:val="00633917"/>
    <w:rsid w:val="006346E1"/>
    <w:rsid w:val="00634A0E"/>
    <w:rsid w:val="00634BA2"/>
    <w:rsid w:val="006409F5"/>
    <w:rsid w:val="006424B4"/>
    <w:rsid w:val="0064290D"/>
    <w:rsid w:val="00645861"/>
    <w:rsid w:val="00645CA1"/>
    <w:rsid w:val="006477DF"/>
    <w:rsid w:val="00647B2E"/>
    <w:rsid w:val="00651630"/>
    <w:rsid w:val="0065166F"/>
    <w:rsid w:val="00652068"/>
    <w:rsid w:val="006527DB"/>
    <w:rsid w:val="0065408F"/>
    <w:rsid w:val="00654F50"/>
    <w:rsid w:val="006557FB"/>
    <w:rsid w:val="00655EB1"/>
    <w:rsid w:val="00656221"/>
    <w:rsid w:val="00657439"/>
    <w:rsid w:val="006601A8"/>
    <w:rsid w:val="00660422"/>
    <w:rsid w:val="00661459"/>
    <w:rsid w:val="006619FE"/>
    <w:rsid w:val="00663842"/>
    <w:rsid w:val="00667D83"/>
    <w:rsid w:val="00672176"/>
    <w:rsid w:val="00673289"/>
    <w:rsid w:val="0067429B"/>
    <w:rsid w:val="006808FD"/>
    <w:rsid w:val="00683F08"/>
    <w:rsid w:val="00683F78"/>
    <w:rsid w:val="00684D56"/>
    <w:rsid w:val="00687663"/>
    <w:rsid w:val="00693470"/>
    <w:rsid w:val="00693B83"/>
    <w:rsid w:val="00694207"/>
    <w:rsid w:val="00695B40"/>
    <w:rsid w:val="006A21DE"/>
    <w:rsid w:val="006A2557"/>
    <w:rsid w:val="006A4907"/>
    <w:rsid w:val="006A54F8"/>
    <w:rsid w:val="006A5545"/>
    <w:rsid w:val="006A67C7"/>
    <w:rsid w:val="006A7070"/>
    <w:rsid w:val="006A750A"/>
    <w:rsid w:val="006B2197"/>
    <w:rsid w:val="006B48B1"/>
    <w:rsid w:val="006C13F3"/>
    <w:rsid w:val="006C1565"/>
    <w:rsid w:val="006C2261"/>
    <w:rsid w:val="006C38E3"/>
    <w:rsid w:val="006C42FC"/>
    <w:rsid w:val="006C5A0F"/>
    <w:rsid w:val="006C7156"/>
    <w:rsid w:val="006C7B4D"/>
    <w:rsid w:val="006D0C58"/>
    <w:rsid w:val="006D22A8"/>
    <w:rsid w:val="006D2E90"/>
    <w:rsid w:val="006D508E"/>
    <w:rsid w:val="006D52EF"/>
    <w:rsid w:val="006D583A"/>
    <w:rsid w:val="006D5BBE"/>
    <w:rsid w:val="006D7015"/>
    <w:rsid w:val="006E15FE"/>
    <w:rsid w:val="006E213F"/>
    <w:rsid w:val="006E2518"/>
    <w:rsid w:val="006E3327"/>
    <w:rsid w:val="006E4F5B"/>
    <w:rsid w:val="006E50DF"/>
    <w:rsid w:val="006E56EA"/>
    <w:rsid w:val="006E5A84"/>
    <w:rsid w:val="006E6BB9"/>
    <w:rsid w:val="006E7C3B"/>
    <w:rsid w:val="006F109D"/>
    <w:rsid w:val="006F31DD"/>
    <w:rsid w:val="006F3595"/>
    <w:rsid w:val="006F4449"/>
    <w:rsid w:val="006F4578"/>
    <w:rsid w:val="006F4AF5"/>
    <w:rsid w:val="006F4C8B"/>
    <w:rsid w:val="006F6340"/>
    <w:rsid w:val="006F704C"/>
    <w:rsid w:val="006F7937"/>
    <w:rsid w:val="006F796F"/>
    <w:rsid w:val="007035BD"/>
    <w:rsid w:val="00707AE3"/>
    <w:rsid w:val="00707F06"/>
    <w:rsid w:val="00711D8E"/>
    <w:rsid w:val="0071210E"/>
    <w:rsid w:val="00714EC2"/>
    <w:rsid w:val="00717AFC"/>
    <w:rsid w:val="00720EE8"/>
    <w:rsid w:val="0072318B"/>
    <w:rsid w:val="00723308"/>
    <w:rsid w:val="00724CA6"/>
    <w:rsid w:val="00725E4C"/>
    <w:rsid w:val="00726155"/>
    <w:rsid w:val="00730AB8"/>
    <w:rsid w:val="007318FA"/>
    <w:rsid w:val="00731EC6"/>
    <w:rsid w:val="00733C33"/>
    <w:rsid w:val="00733E28"/>
    <w:rsid w:val="00734C21"/>
    <w:rsid w:val="00735F42"/>
    <w:rsid w:val="00736699"/>
    <w:rsid w:val="0074197E"/>
    <w:rsid w:val="0074245B"/>
    <w:rsid w:val="0074271F"/>
    <w:rsid w:val="00742F3A"/>
    <w:rsid w:val="00743D92"/>
    <w:rsid w:val="00745C85"/>
    <w:rsid w:val="00753204"/>
    <w:rsid w:val="007600DC"/>
    <w:rsid w:val="00761962"/>
    <w:rsid w:val="007625C0"/>
    <w:rsid w:val="00763AFC"/>
    <w:rsid w:val="00763B4E"/>
    <w:rsid w:val="0076427E"/>
    <w:rsid w:val="00766566"/>
    <w:rsid w:val="007668E6"/>
    <w:rsid w:val="00772E01"/>
    <w:rsid w:val="00780D60"/>
    <w:rsid w:val="0078271A"/>
    <w:rsid w:val="00782A55"/>
    <w:rsid w:val="00783F98"/>
    <w:rsid w:val="00784307"/>
    <w:rsid w:val="00785724"/>
    <w:rsid w:val="007865FB"/>
    <w:rsid w:val="007866E6"/>
    <w:rsid w:val="00791096"/>
    <w:rsid w:val="00792350"/>
    <w:rsid w:val="00793C8D"/>
    <w:rsid w:val="0079629E"/>
    <w:rsid w:val="00796D4F"/>
    <w:rsid w:val="0079723C"/>
    <w:rsid w:val="007A012F"/>
    <w:rsid w:val="007A13FD"/>
    <w:rsid w:val="007A14A9"/>
    <w:rsid w:val="007A5EC4"/>
    <w:rsid w:val="007B0073"/>
    <w:rsid w:val="007B1181"/>
    <w:rsid w:val="007B3FCC"/>
    <w:rsid w:val="007B5135"/>
    <w:rsid w:val="007B52A6"/>
    <w:rsid w:val="007B530F"/>
    <w:rsid w:val="007B6108"/>
    <w:rsid w:val="007B6353"/>
    <w:rsid w:val="007B63A0"/>
    <w:rsid w:val="007B7569"/>
    <w:rsid w:val="007C0B26"/>
    <w:rsid w:val="007C0F35"/>
    <w:rsid w:val="007C29E0"/>
    <w:rsid w:val="007C411C"/>
    <w:rsid w:val="007C4D97"/>
    <w:rsid w:val="007D10D2"/>
    <w:rsid w:val="007D2296"/>
    <w:rsid w:val="007D23C5"/>
    <w:rsid w:val="007D322F"/>
    <w:rsid w:val="007D38F0"/>
    <w:rsid w:val="007D5D19"/>
    <w:rsid w:val="007E1AEA"/>
    <w:rsid w:val="007E20C4"/>
    <w:rsid w:val="007E2182"/>
    <w:rsid w:val="007E4029"/>
    <w:rsid w:val="007E627D"/>
    <w:rsid w:val="007F12BB"/>
    <w:rsid w:val="007F1DA6"/>
    <w:rsid w:val="007F1E8A"/>
    <w:rsid w:val="007F4464"/>
    <w:rsid w:val="007F5686"/>
    <w:rsid w:val="007F573D"/>
    <w:rsid w:val="007F5ECF"/>
    <w:rsid w:val="007F6355"/>
    <w:rsid w:val="007F6AF4"/>
    <w:rsid w:val="007F7A0C"/>
    <w:rsid w:val="00800E75"/>
    <w:rsid w:val="00801122"/>
    <w:rsid w:val="00801568"/>
    <w:rsid w:val="00801629"/>
    <w:rsid w:val="00804B4D"/>
    <w:rsid w:val="008065D6"/>
    <w:rsid w:val="00810EA5"/>
    <w:rsid w:val="008117CB"/>
    <w:rsid w:val="00811921"/>
    <w:rsid w:val="00812F30"/>
    <w:rsid w:val="00816613"/>
    <w:rsid w:val="00824631"/>
    <w:rsid w:val="0082687F"/>
    <w:rsid w:val="00830A0D"/>
    <w:rsid w:val="008337D1"/>
    <w:rsid w:val="008346A9"/>
    <w:rsid w:val="00835847"/>
    <w:rsid w:val="0083742F"/>
    <w:rsid w:val="00837E7F"/>
    <w:rsid w:val="008402FE"/>
    <w:rsid w:val="008414B7"/>
    <w:rsid w:val="008415C3"/>
    <w:rsid w:val="008415CE"/>
    <w:rsid w:val="00841DB5"/>
    <w:rsid w:val="008423D2"/>
    <w:rsid w:val="00842C2B"/>
    <w:rsid w:val="00846740"/>
    <w:rsid w:val="00855EC3"/>
    <w:rsid w:val="0086102D"/>
    <w:rsid w:val="00861337"/>
    <w:rsid w:val="00861DF9"/>
    <w:rsid w:val="0086464C"/>
    <w:rsid w:val="0086487F"/>
    <w:rsid w:val="00864919"/>
    <w:rsid w:val="00864EA5"/>
    <w:rsid w:val="0086598F"/>
    <w:rsid w:val="00865C28"/>
    <w:rsid w:val="008706B7"/>
    <w:rsid w:val="00870BE2"/>
    <w:rsid w:val="00873732"/>
    <w:rsid w:val="0087504B"/>
    <w:rsid w:val="0087650C"/>
    <w:rsid w:val="0087768A"/>
    <w:rsid w:val="00880AD4"/>
    <w:rsid w:val="00880FFD"/>
    <w:rsid w:val="0088206C"/>
    <w:rsid w:val="00882BDB"/>
    <w:rsid w:val="00882DDA"/>
    <w:rsid w:val="00883154"/>
    <w:rsid w:val="00883E2C"/>
    <w:rsid w:val="008852C4"/>
    <w:rsid w:val="00885474"/>
    <w:rsid w:val="00887205"/>
    <w:rsid w:val="008907ED"/>
    <w:rsid w:val="00890993"/>
    <w:rsid w:val="00890F55"/>
    <w:rsid w:val="0089241A"/>
    <w:rsid w:val="00893647"/>
    <w:rsid w:val="00895B65"/>
    <w:rsid w:val="008960EF"/>
    <w:rsid w:val="00897DC2"/>
    <w:rsid w:val="008A114C"/>
    <w:rsid w:val="008A1CEB"/>
    <w:rsid w:val="008A3F0B"/>
    <w:rsid w:val="008B06A1"/>
    <w:rsid w:val="008B1751"/>
    <w:rsid w:val="008B18CB"/>
    <w:rsid w:val="008B2AB6"/>
    <w:rsid w:val="008B4265"/>
    <w:rsid w:val="008B4D5A"/>
    <w:rsid w:val="008B5B74"/>
    <w:rsid w:val="008B5E74"/>
    <w:rsid w:val="008B6EC0"/>
    <w:rsid w:val="008B77AC"/>
    <w:rsid w:val="008C0010"/>
    <w:rsid w:val="008C0247"/>
    <w:rsid w:val="008C06D4"/>
    <w:rsid w:val="008C36D7"/>
    <w:rsid w:val="008C6D27"/>
    <w:rsid w:val="008C7536"/>
    <w:rsid w:val="008C7A5C"/>
    <w:rsid w:val="008D0CB7"/>
    <w:rsid w:val="008D3782"/>
    <w:rsid w:val="008D4479"/>
    <w:rsid w:val="008D5F8D"/>
    <w:rsid w:val="008D6D89"/>
    <w:rsid w:val="008D7B52"/>
    <w:rsid w:val="008D7E13"/>
    <w:rsid w:val="008E286F"/>
    <w:rsid w:val="008E4EFB"/>
    <w:rsid w:val="008E59BE"/>
    <w:rsid w:val="008E5C2D"/>
    <w:rsid w:val="008E7FE1"/>
    <w:rsid w:val="008F1384"/>
    <w:rsid w:val="008F2BA2"/>
    <w:rsid w:val="008F35FA"/>
    <w:rsid w:val="008F3C19"/>
    <w:rsid w:val="008F40BE"/>
    <w:rsid w:val="008F70D1"/>
    <w:rsid w:val="00900C59"/>
    <w:rsid w:val="009010C0"/>
    <w:rsid w:val="009022F0"/>
    <w:rsid w:val="009023B7"/>
    <w:rsid w:val="00903565"/>
    <w:rsid w:val="0090516D"/>
    <w:rsid w:val="0090772B"/>
    <w:rsid w:val="00910FB4"/>
    <w:rsid w:val="00914B5D"/>
    <w:rsid w:val="00914FC2"/>
    <w:rsid w:val="009207C0"/>
    <w:rsid w:val="00922D1F"/>
    <w:rsid w:val="00924D7B"/>
    <w:rsid w:val="00924E7D"/>
    <w:rsid w:val="00927D1A"/>
    <w:rsid w:val="00927DEE"/>
    <w:rsid w:val="009312FA"/>
    <w:rsid w:val="00932A97"/>
    <w:rsid w:val="00933BAA"/>
    <w:rsid w:val="00935902"/>
    <w:rsid w:val="0093627D"/>
    <w:rsid w:val="009373AA"/>
    <w:rsid w:val="009416E8"/>
    <w:rsid w:val="009459EE"/>
    <w:rsid w:val="00945DB7"/>
    <w:rsid w:val="00946131"/>
    <w:rsid w:val="009470D7"/>
    <w:rsid w:val="009474DE"/>
    <w:rsid w:val="00947BA2"/>
    <w:rsid w:val="00947C98"/>
    <w:rsid w:val="00952120"/>
    <w:rsid w:val="00952CE5"/>
    <w:rsid w:val="00952DF1"/>
    <w:rsid w:val="009536C6"/>
    <w:rsid w:val="00953819"/>
    <w:rsid w:val="00956435"/>
    <w:rsid w:val="00957266"/>
    <w:rsid w:val="00960586"/>
    <w:rsid w:val="00960898"/>
    <w:rsid w:val="00960D04"/>
    <w:rsid w:val="00963416"/>
    <w:rsid w:val="00964197"/>
    <w:rsid w:val="00966BEC"/>
    <w:rsid w:val="00967121"/>
    <w:rsid w:val="00972675"/>
    <w:rsid w:val="00972E0C"/>
    <w:rsid w:val="00973139"/>
    <w:rsid w:val="00973F48"/>
    <w:rsid w:val="00974A73"/>
    <w:rsid w:val="0097528F"/>
    <w:rsid w:val="00975899"/>
    <w:rsid w:val="00975BCA"/>
    <w:rsid w:val="009778BD"/>
    <w:rsid w:val="009803B3"/>
    <w:rsid w:val="0098251B"/>
    <w:rsid w:val="00982EC0"/>
    <w:rsid w:val="00982EC9"/>
    <w:rsid w:val="009906FF"/>
    <w:rsid w:val="00990C61"/>
    <w:rsid w:val="00992898"/>
    <w:rsid w:val="00993063"/>
    <w:rsid w:val="00996C1C"/>
    <w:rsid w:val="00996D3F"/>
    <w:rsid w:val="00997DF8"/>
    <w:rsid w:val="009A0402"/>
    <w:rsid w:val="009A09EE"/>
    <w:rsid w:val="009A5E45"/>
    <w:rsid w:val="009A618C"/>
    <w:rsid w:val="009A761A"/>
    <w:rsid w:val="009B0763"/>
    <w:rsid w:val="009B12C4"/>
    <w:rsid w:val="009B24D4"/>
    <w:rsid w:val="009B3DB2"/>
    <w:rsid w:val="009B5958"/>
    <w:rsid w:val="009B5A8D"/>
    <w:rsid w:val="009B5AA9"/>
    <w:rsid w:val="009B7755"/>
    <w:rsid w:val="009C04F8"/>
    <w:rsid w:val="009C0721"/>
    <w:rsid w:val="009C0B84"/>
    <w:rsid w:val="009C0C18"/>
    <w:rsid w:val="009C1C9C"/>
    <w:rsid w:val="009C2454"/>
    <w:rsid w:val="009C2A2D"/>
    <w:rsid w:val="009C3856"/>
    <w:rsid w:val="009C41EC"/>
    <w:rsid w:val="009C504A"/>
    <w:rsid w:val="009C7185"/>
    <w:rsid w:val="009C7ED2"/>
    <w:rsid w:val="009D0878"/>
    <w:rsid w:val="009D1506"/>
    <w:rsid w:val="009D79C5"/>
    <w:rsid w:val="009E1619"/>
    <w:rsid w:val="009E266E"/>
    <w:rsid w:val="009E2FF2"/>
    <w:rsid w:val="009E5AAE"/>
    <w:rsid w:val="009E60BA"/>
    <w:rsid w:val="009F0668"/>
    <w:rsid w:val="009F0AA8"/>
    <w:rsid w:val="009F1130"/>
    <w:rsid w:val="009F13B2"/>
    <w:rsid w:val="009F22E5"/>
    <w:rsid w:val="009F2AAC"/>
    <w:rsid w:val="009F5235"/>
    <w:rsid w:val="009F6673"/>
    <w:rsid w:val="009F738C"/>
    <w:rsid w:val="009F77A0"/>
    <w:rsid w:val="009F7A01"/>
    <w:rsid w:val="00A008B1"/>
    <w:rsid w:val="00A030BC"/>
    <w:rsid w:val="00A03391"/>
    <w:rsid w:val="00A035C6"/>
    <w:rsid w:val="00A035F6"/>
    <w:rsid w:val="00A052C3"/>
    <w:rsid w:val="00A06CB2"/>
    <w:rsid w:val="00A111C2"/>
    <w:rsid w:val="00A115A0"/>
    <w:rsid w:val="00A12824"/>
    <w:rsid w:val="00A17C39"/>
    <w:rsid w:val="00A20B77"/>
    <w:rsid w:val="00A20C6C"/>
    <w:rsid w:val="00A20D73"/>
    <w:rsid w:val="00A221DD"/>
    <w:rsid w:val="00A22A43"/>
    <w:rsid w:val="00A23966"/>
    <w:rsid w:val="00A23B29"/>
    <w:rsid w:val="00A23F6F"/>
    <w:rsid w:val="00A24686"/>
    <w:rsid w:val="00A25C30"/>
    <w:rsid w:val="00A26253"/>
    <w:rsid w:val="00A30DB0"/>
    <w:rsid w:val="00A32D46"/>
    <w:rsid w:val="00A33D18"/>
    <w:rsid w:val="00A344EB"/>
    <w:rsid w:val="00A357AE"/>
    <w:rsid w:val="00A36740"/>
    <w:rsid w:val="00A37AD0"/>
    <w:rsid w:val="00A37CC9"/>
    <w:rsid w:val="00A40710"/>
    <w:rsid w:val="00A40FF4"/>
    <w:rsid w:val="00A42083"/>
    <w:rsid w:val="00A42969"/>
    <w:rsid w:val="00A476BA"/>
    <w:rsid w:val="00A50511"/>
    <w:rsid w:val="00A50596"/>
    <w:rsid w:val="00A51708"/>
    <w:rsid w:val="00A51740"/>
    <w:rsid w:val="00A54517"/>
    <w:rsid w:val="00A5455A"/>
    <w:rsid w:val="00A56E7B"/>
    <w:rsid w:val="00A60DC5"/>
    <w:rsid w:val="00A648BA"/>
    <w:rsid w:val="00A6734E"/>
    <w:rsid w:val="00A7275A"/>
    <w:rsid w:val="00A73A37"/>
    <w:rsid w:val="00A73EF3"/>
    <w:rsid w:val="00A75204"/>
    <w:rsid w:val="00A83C5A"/>
    <w:rsid w:val="00A84177"/>
    <w:rsid w:val="00A84A00"/>
    <w:rsid w:val="00A8599F"/>
    <w:rsid w:val="00A867BF"/>
    <w:rsid w:val="00A8697F"/>
    <w:rsid w:val="00A91A3B"/>
    <w:rsid w:val="00A92A97"/>
    <w:rsid w:val="00A94184"/>
    <w:rsid w:val="00A9426D"/>
    <w:rsid w:val="00A958C3"/>
    <w:rsid w:val="00AA119A"/>
    <w:rsid w:val="00AA1BB3"/>
    <w:rsid w:val="00AA2A9D"/>
    <w:rsid w:val="00AA40E8"/>
    <w:rsid w:val="00AA6010"/>
    <w:rsid w:val="00AA627C"/>
    <w:rsid w:val="00AB11C0"/>
    <w:rsid w:val="00AB25E1"/>
    <w:rsid w:val="00AB4737"/>
    <w:rsid w:val="00AB64D6"/>
    <w:rsid w:val="00AB6AE5"/>
    <w:rsid w:val="00AB6DE8"/>
    <w:rsid w:val="00AC2452"/>
    <w:rsid w:val="00AC426F"/>
    <w:rsid w:val="00AC4729"/>
    <w:rsid w:val="00AC5BC9"/>
    <w:rsid w:val="00AC620D"/>
    <w:rsid w:val="00AC7497"/>
    <w:rsid w:val="00AC7915"/>
    <w:rsid w:val="00AD0477"/>
    <w:rsid w:val="00AD401A"/>
    <w:rsid w:val="00AD58FC"/>
    <w:rsid w:val="00AD5F0C"/>
    <w:rsid w:val="00AD622C"/>
    <w:rsid w:val="00AD6617"/>
    <w:rsid w:val="00AD6D18"/>
    <w:rsid w:val="00AD6D58"/>
    <w:rsid w:val="00AD79D0"/>
    <w:rsid w:val="00AD7A47"/>
    <w:rsid w:val="00AE4D13"/>
    <w:rsid w:val="00AE60E6"/>
    <w:rsid w:val="00AE6E19"/>
    <w:rsid w:val="00AE7FDE"/>
    <w:rsid w:val="00AF1370"/>
    <w:rsid w:val="00AF1D14"/>
    <w:rsid w:val="00AF216E"/>
    <w:rsid w:val="00AF2C06"/>
    <w:rsid w:val="00AF6321"/>
    <w:rsid w:val="00AF6730"/>
    <w:rsid w:val="00B025C7"/>
    <w:rsid w:val="00B02ACF"/>
    <w:rsid w:val="00B03092"/>
    <w:rsid w:val="00B061BE"/>
    <w:rsid w:val="00B06A5C"/>
    <w:rsid w:val="00B074B6"/>
    <w:rsid w:val="00B11279"/>
    <w:rsid w:val="00B129AC"/>
    <w:rsid w:val="00B13A4E"/>
    <w:rsid w:val="00B15EA6"/>
    <w:rsid w:val="00B1753F"/>
    <w:rsid w:val="00B2319C"/>
    <w:rsid w:val="00B243A8"/>
    <w:rsid w:val="00B249E5"/>
    <w:rsid w:val="00B2760F"/>
    <w:rsid w:val="00B32157"/>
    <w:rsid w:val="00B32E78"/>
    <w:rsid w:val="00B37F03"/>
    <w:rsid w:val="00B4090C"/>
    <w:rsid w:val="00B42B4F"/>
    <w:rsid w:val="00B4372F"/>
    <w:rsid w:val="00B43910"/>
    <w:rsid w:val="00B43C2F"/>
    <w:rsid w:val="00B43D3E"/>
    <w:rsid w:val="00B47376"/>
    <w:rsid w:val="00B50244"/>
    <w:rsid w:val="00B50DB4"/>
    <w:rsid w:val="00B51E05"/>
    <w:rsid w:val="00B51F11"/>
    <w:rsid w:val="00B5339B"/>
    <w:rsid w:val="00B5352F"/>
    <w:rsid w:val="00B53865"/>
    <w:rsid w:val="00B56238"/>
    <w:rsid w:val="00B56AE7"/>
    <w:rsid w:val="00B5784B"/>
    <w:rsid w:val="00B60C8F"/>
    <w:rsid w:val="00B610ED"/>
    <w:rsid w:val="00B61DC5"/>
    <w:rsid w:val="00B62644"/>
    <w:rsid w:val="00B637AE"/>
    <w:rsid w:val="00B6454F"/>
    <w:rsid w:val="00B649E5"/>
    <w:rsid w:val="00B65D84"/>
    <w:rsid w:val="00B67FD1"/>
    <w:rsid w:val="00B71DAB"/>
    <w:rsid w:val="00B76439"/>
    <w:rsid w:val="00B76A88"/>
    <w:rsid w:val="00B76DC0"/>
    <w:rsid w:val="00B7708E"/>
    <w:rsid w:val="00B823F0"/>
    <w:rsid w:val="00B8310A"/>
    <w:rsid w:val="00B865FC"/>
    <w:rsid w:val="00B904F6"/>
    <w:rsid w:val="00B91070"/>
    <w:rsid w:val="00B9237C"/>
    <w:rsid w:val="00B9376A"/>
    <w:rsid w:val="00B93CAA"/>
    <w:rsid w:val="00B94492"/>
    <w:rsid w:val="00B96EDA"/>
    <w:rsid w:val="00BA0822"/>
    <w:rsid w:val="00BA413A"/>
    <w:rsid w:val="00BA4BA1"/>
    <w:rsid w:val="00BA5FD1"/>
    <w:rsid w:val="00BA609E"/>
    <w:rsid w:val="00BA69A8"/>
    <w:rsid w:val="00BA6F7E"/>
    <w:rsid w:val="00BB1FAA"/>
    <w:rsid w:val="00BB3EFA"/>
    <w:rsid w:val="00BC0EB3"/>
    <w:rsid w:val="00BC5604"/>
    <w:rsid w:val="00BD00F5"/>
    <w:rsid w:val="00BD267F"/>
    <w:rsid w:val="00BD3399"/>
    <w:rsid w:val="00BD350E"/>
    <w:rsid w:val="00BD6B40"/>
    <w:rsid w:val="00BD70D0"/>
    <w:rsid w:val="00BD7450"/>
    <w:rsid w:val="00BD74D7"/>
    <w:rsid w:val="00BD7F4D"/>
    <w:rsid w:val="00BD7F7C"/>
    <w:rsid w:val="00BE05C9"/>
    <w:rsid w:val="00BE0D42"/>
    <w:rsid w:val="00BE10C1"/>
    <w:rsid w:val="00BE1E68"/>
    <w:rsid w:val="00BE2AD4"/>
    <w:rsid w:val="00BE3484"/>
    <w:rsid w:val="00BE4560"/>
    <w:rsid w:val="00BE49C6"/>
    <w:rsid w:val="00BE4C8F"/>
    <w:rsid w:val="00BE6C71"/>
    <w:rsid w:val="00BF1242"/>
    <w:rsid w:val="00BF48CA"/>
    <w:rsid w:val="00BF5CDA"/>
    <w:rsid w:val="00BF601B"/>
    <w:rsid w:val="00BF7DD7"/>
    <w:rsid w:val="00C03184"/>
    <w:rsid w:val="00C035DD"/>
    <w:rsid w:val="00C04E73"/>
    <w:rsid w:val="00C05959"/>
    <w:rsid w:val="00C10AF5"/>
    <w:rsid w:val="00C11A4C"/>
    <w:rsid w:val="00C11B20"/>
    <w:rsid w:val="00C12023"/>
    <w:rsid w:val="00C124FA"/>
    <w:rsid w:val="00C14EF2"/>
    <w:rsid w:val="00C1532A"/>
    <w:rsid w:val="00C1666A"/>
    <w:rsid w:val="00C171AB"/>
    <w:rsid w:val="00C201CD"/>
    <w:rsid w:val="00C20EE6"/>
    <w:rsid w:val="00C21870"/>
    <w:rsid w:val="00C2407C"/>
    <w:rsid w:val="00C24880"/>
    <w:rsid w:val="00C24CEE"/>
    <w:rsid w:val="00C26988"/>
    <w:rsid w:val="00C27A57"/>
    <w:rsid w:val="00C32185"/>
    <w:rsid w:val="00C33715"/>
    <w:rsid w:val="00C340C8"/>
    <w:rsid w:val="00C3510F"/>
    <w:rsid w:val="00C35C8C"/>
    <w:rsid w:val="00C3714E"/>
    <w:rsid w:val="00C37BB4"/>
    <w:rsid w:val="00C40F2A"/>
    <w:rsid w:val="00C435B7"/>
    <w:rsid w:val="00C43FBB"/>
    <w:rsid w:val="00C45987"/>
    <w:rsid w:val="00C45DAC"/>
    <w:rsid w:val="00C47184"/>
    <w:rsid w:val="00C47FF1"/>
    <w:rsid w:val="00C5219B"/>
    <w:rsid w:val="00C53362"/>
    <w:rsid w:val="00C54840"/>
    <w:rsid w:val="00C563B3"/>
    <w:rsid w:val="00C57480"/>
    <w:rsid w:val="00C6340B"/>
    <w:rsid w:val="00C64F6A"/>
    <w:rsid w:val="00C6565B"/>
    <w:rsid w:val="00C73678"/>
    <w:rsid w:val="00C73740"/>
    <w:rsid w:val="00C73BE4"/>
    <w:rsid w:val="00C80A65"/>
    <w:rsid w:val="00C823EF"/>
    <w:rsid w:val="00C8269C"/>
    <w:rsid w:val="00C85E1E"/>
    <w:rsid w:val="00C86220"/>
    <w:rsid w:val="00C8696A"/>
    <w:rsid w:val="00C86D2D"/>
    <w:rsid w:val="00C94C79"/>
    <w:rsid w:val="00C95364"/>
    <w:rsid w:val="00C95EEF"/>
    <w:rsid w:val="00C96CFB"/>
    <w:rsid w:val="00CA002F"/>
    <w:rsid w:val="00CA121F"/>
    <w:rsid w:val="00CA2521"/>
    <w:rsid w:val="00CA2DA3"/>
    <w:rsid w:val="00CA3A1A"/>
    <w:rsid w:val="00CA4368"/>
    <w:rsid w:val="00CA4BC5"/>
    <w:rsid w:val="00CA566B"/>
    <w:rsid w:val="00CB04E3"/>
    <w:rsid w:val="00CB173E"/>
    <w:rsid w:val="00CB190F"/>
    <w:rsid w:val="00CB2208"/>
    <w:rsid w:val="00CB43DA"/>
    <w:rsid w:val="00CB479E"/>
    <w:rsid w:val="00CB6775"/>
    <w:rsid w:val="00CB695D"/>
    <w:rsid w:val="00CC13FE"/>
    <w:rsid w:val="00CC2CDC"/>
    <w:rsid w:val="00CC417D"/>
    <w:rsid w:val="00CC5479"/>
    <w:rsid w:val="00CC6A52"/>
    <w:rsid w:val="00CD1246"/>
    <w:rsid w:val="00CD2713"/>
    <w:rsid w:val="00CD3926"/>
    <w:rsid w:val="00CD397D"/>
    <w:rsid w:val="00CD5B7D"/>
    <w:rsid w:val="00CE4A7C"/>
    <w:rsid w:val="00CE5C79"/>
    <w:rsid w:val="00CE723C"/>
    <w:rsid w:val="00CF1AF9"/>
    <w:rsid w:val="00CF560B"/>
    <w:rsid w:val="00CF58E2"/>
    <w:rsid w:val="00CF75B8"/>
    <w:rsid w:val="00CF7C54"/>
    <w:rsid w:val="00D00A2F"/>
    <w:rsid w:val="00D0261F"/>
    <w:rsid w:val="00D029D6"/>
    <w:rsid w:val="00D07945"/>
    <w:rsid w:val="00D12AC8"/>
    <w:rsid w:val="00D12E2D"/>
    <w:rsid w:val="00D131E2"/>
    <w:rsid w:val="00D1514F"/>
    <w:rsid w:val="00D1641A"/>
    <w:rsid w:val="00D176B8"/>
    <w:rsid w:val="00D17904"/>
    <w:rsid w:val="00D17B9E"/>
    <w:rsid w:val="00D24BD9"/>
    <w:rsid w:val="00D24C6B"/>
    <w:rsid w:val="00D24FD0"/>
    <w:rsid w:val="00D258DB"/>
    <w:rsid w:val="00D25A7C"/>
    <w:rsid w:val="00D26058"/>
    <w:rsid w:val="00D2689A"/>
    <w:rsid w:val="00D26E82"/>
    <w:rsid w:val="00D2717B"/>
    <w:rsid w:val="00D32151"/>
    <w:rsid w:val="00D332C8"/>
    <w:rsid w:val="00D337F6"/>
    <w:rsid w:val="00D34536"/>
    <w:rsid w:val="00D3553B"/>
    <w:rsid w:val="00D36299"/>
    <w:rsid w:val="00D37612"/>
    <w:rsid w:val="00D41291"/>
    <w:rsid w:val="00D41C7A"/>
    <w:rsid w:val="00D44939"/>
    <w:rsid w:val="00D52477"/>
    <w:rsid w:val="00D547B5"/>
    <w:rsid w:val="00D557F8"/>
    <w:rsid w:val="00D55A42"/>
    <w:rsid w:val="00D56706"/>
    <w:rsid w:val="00D57F3C"/>
    <w:rsid w:val="00D61B68"/>
    <w:rsid w:val="00D648F8"/>
    <w:rsid w:val="00D65DC9"/>
    <w:rsid w:val="00D66020"/>
    <w:rsid w:val="00D70057"/>
    <w:rsid w:val="00D730B7"/>
    <w:rsid w:val="00D7337C"/>
    <w:rsid w:val="00D740DE"/>
    <w:rsid w:val="00D76024"/>
    <w:rsid w:val="00D76F40"/>
    <w:rsid w:val="00D778E5"/>
    <w:rsid w:val="00D80836"/>
    <w:rsid w:val="00D840B6"/>
    <w:rsid w:val="00D85A2B"/>
    <w:rsid w:val="00D870BE"/>
    <w:rsid w:val="00D8775E"/>
    <w:rsid w:val="00D87EF2"/>
    <w:rsid w:val="00D90BB5"/>
    <w:rsid w:val="00D90BC5"/>
    <w:rsid w:val="00D90BE6"/>
    <w:rsid w:val="00D91606"/>
    <w:rsid w:val="00D91B4B"/>
    <w:rsid w:val="00D94491"/>
    <w:rsid w:val="00D945F3"/>
    <w:rsid w:val="00D96192"/>
    <w:rsid w:val="00D961DE"/>
    <w:rsid w:val="00D97508"/>
    <w:rsid w:val="00DA1A2F"/>
    <w:rsid w:val="00DA3548"/>
    <w:rsid w:val="00DA3658"/>
    <w:rsid w:val="00DA44AE"/>
    <w:rsid w:val="00DA4A72"/>
    <w:rsid w:val="00DA6576"/>
    <w:rsid w:val="00DA682A"/>
    <w:rsid w:val="00DB09C5"/>
    <w:rsid w:val="00DB2CDB"/>
    <w:rsid w:val="00DB4AE3"/>
    <w:rsid w:val="00DB55F4"/>
    <w:rsid w:val="00DB634C"/>
    <w:rsid w:val="00DC03FE"/>
    <w:rsid w:val="00DC05C8"/>
    <w:rsid w:val="00DC1240"/>
    <w:rsid w:val="00DC1F81"/>
    <w:rsid w:val="00DC55DC"/>
    <w:rsid w:val="00DC675C"/>
    <w:rsid w:val="00DD0622"/>
    <w:rsid w:val="00DD460B"/>
    <w:rsid w:val="00DD67CA"/>
    <w:rsid w:val="00DD6B6B"/>
    <w:rsid w:val="00DD6F30"/>
    <w:rsid w:val="00DD7043"/>
    <w:rsid w:val="00DE33C8"/>
    <w:rsid w:val="00DE5D8E"/>
    <w:rsid w:val="00DE7F0D"/>
    <w:rsid w:val="00DF3676"/>
    <w:rsid w:val="00DF533F"/>
    <w:rsid w:val="00DF5354"/>
    <w:rsid w:val="00DF6CDD"/>
    <w:rsid w:val="00DF7AC7"/>
    <w:rsid w:val="00E00435"/>
    <w:rsid w:val="00E04975"/>
    <w:rsid w:val="00E065F4"/>
    <w:rsid w:val="00E1018C"/>
    <w:rsid w:val="00E11437"/>
    <w:rsid w:val="00E11F5D"/>
    <w:rsid w:val="00E12CBE"/>
    <w:rsid w:val="00E212B5"/>
    <w:rsid w:val="00E228B9"/>
    <w:rsid w:val="00E22DFF"/>
    <w:rsid w:val="00E231E7"/>
    <w:rsid w:val="00E25074"/>
    <w:rsid w:val="00E25483"/>
    <w:rsid w:val="00E255EE"/>
    <w:rsid w:val="00E268DE"/>
    <w:rsid w:val="00E3145F"/>
    <w:rsid w:val="00E321CF"/>
    <w:rsid w:val="00E3262A"/>
    <w:rsid w:val="00E33EAC"/>
    <w:rsid w:val="00E34F03"/>
    <w:rsid w:val="00E36E9A"/>
    <w:rsid w:val="00E41B66"/>
    <w:rsid w:val="00E41FE5"/>
    <w:rsid w:val="00E438FB"/>
    <w:rsid w:val="00E448B4"/>
    <w:rsid w:val="00E44F86"/>
    <w:rsid w:val="00E45F05"/>
    <w:rsid w:val="00E51349"/>
    <w:rsid w:val="00E53823"/>
    <w:rsid w:val="00E53D8B"/>
    <w:rsid w:val="00E5510E"/>
    <w:rsid w:val="00E55162"/>
    <w:rsid w:val="00E55674"/>
    <w:rsid w:val="00E55DD1"/>
    <w:rsid w:val="00E5750E"/>
    <w:rsid w:val="00E6071E"/>
    <w:rsid w:val="00E60767"/>
    <w:rsid w:val="00E62721"/>
    <w:rsid w:val="00E63299"/>
    <w:rsid w:val="00E6448B"/>
    <w:rsid w:val="00E66CA8"/>
    <w:rsid w:val="00E6772A"/>
    <w:rsid w:val="00E70A87"/>
    <w:rsid w:val="00E71B04"/>
    <w:rsid w:val="00E736F8"/>
    <w:rsid w:val="00E76A10"/>
    <w:rsid w:val="00E77C7F"/>
    <w:rsid w:val="00E845C3"/>
    <w:rsid w:val="00E8514A"/>
    <w:rsid w:val="00E85520"/>
    <w:rsid w:val="00E858D7"/>
    <w:rsid w:val="00E85EEE"/>
    <w:rsid w:val="00E9052F"/>
    <w:rsid w:val="00E905CB"/>
    <w:rsid w:val="00E90CF0"/>
    <w:rsid w:val="00E91257"/>
    <w:rsid w:val="00E93B6C"/>
    <w:rsid w:val="00E9469F"/>
    <w:rsid w:val="00E950AD"/>
    <w:rsid w:val="00E95CC6"/>
    <w:rsid w:val="00E96016"/>
    <w:rsid w:val="00E97481"/>
    <w:rsid w:val="00E97D15"/>
    <w:rsid w:val="00EA369A"/>
    <w:rsid w:val="00EA5E76"/>
    <w:rsid w:val="00EA6B57"/>
    <w:rsid w:val="00EA6C72"/>
    <w:rsid w:val="00EB0279"/>
    <w:rsid w:val="00EB1D03"/>
    <w:rsid w:val="00EB1F97"/>
    <w:rsid w:val="00EB276C"/>
    <w:rsid w:val="00EB3A33"/>
    <w:rsid w:val="00EB5CE0"/>
    <w:rsid w:val="00EB629E"/>
    <w:rsid w:val="00EC03CA"/>
    <w:rsid w:val="00EC12FE"/>
    <w:rsid w:val="00EC181F"/>
    <w:rsid w:val="00EC3B89"/>
    <w:rsid w:val="00EC76C6"/>
    <w:rsid w:val="00ED014A"/>
    <w:rsid w:val="00ED03D0"/>
    <w:rsid w:val="00ED258B"/>
    <w:rsid w:val="00ED7803"/>
    <w:rsid w:val="00ED79FC"/>
    <w:rsid w:val="00ED7AEC"/>
    <w:rsid w:val="00EE072F"/>
    <w:rsid w:val="00EE4AE3"/>
    <w:rsid w:val="00EE50C5"/>
    <w:rsid w:val="00EE68F7"/>
    <w:rsid w:val="00EE7473"/>
    <w:rsid w:val="00EE7A31"/>
    <w:rsid w:val="00EF2F78"/>
    <w:rsid w:val="00EF2FB2"/>
    <w:rsid w:val="00EF489B"/>
    <w:rsid w:val="00EF5268"/>
    <w:rsid w:val="00EF65A1"/>
    <w:rsid w:val="00EF7102"/>
    <w:rsid w:val="00EF72DC"/>
    <w:rsid w:val="00EF7341"/>
    <w:rsid w:val="00F0096D"/>
    <w:rsid w:val="00F02FF0"/>
    <w:rsid w:val="00F053BA"/>
    <w:rsid w:val="00F059B4"/>
    <w:rsid w:val="00F077F3"/>
    <w:rsid w:val="00F07F6A"/>
    <w:rsid w:val="00F1187A"/>
    <w:rsid w:val="00F12B42"/>
    <w:rsid w:val="00F12BB1"/>
    <w:rsid w:val="00F12F0F"/>
    <w:rsid w:val="00F14D29"/>
    <w:rsid w:val="00F14F46"/>
    <w:rsid w:val="00F17448"/>
    <w:rsid w:val="00F2124B"/>
    <w:rsid w:val="00F227E0"/>
    <w:rsid w:val="00F2502B"/>
    <w:rsid w:val="00F25FEE"/>
    <w:rsid w:val="00F27874"/>
    <w:rsid w:val="00F33BBB"/>
    <w:rsid w:val="00F3457B"/>
    <w:rsid w:val="00F34AF4"/>
    <w:rsid w:val="00F42EB6"/>
    <w:rsid w:val="00F47813"/>
    <w:rsid w:val="00F506ED"/>
    <w:rsid w:val="00F50AA1"/>
    <w:rsid w:val="00F50BCF"/>
    <w:rsid w:val="00F50BFC"/>
    <w:rsid w:val="00F53CBA"/>
    <w:rsid w:val="00F53EFB"/>
    <w:rsid w:val="00F561DE"/>
    <w:rsid w:val="00F570B7"/>
    <w:rsid w:val="00F6044A"/>
    <w:rsid w:val="00F608A2"/>
    <w:rsid w:val="00F6348F"/>
    <w:rsid w:val="00F63C13"/>
    <w:rsid w:val="00F6492F"/>
    <w:rsid w:val="00F66A8C"/>
    <w:rsid w:val="00F70B59"/>
    <w:rsid w:val="00F71A52"/>
    <w:rsid w:val="00F76E05"/>
    <w:rsid w:val="00F77B06"/>
    <w:rsid w:val="00F80CF4"/>
    <w:rsid w:val="00F811CC"/>
    <w:rsid w:val="00F81FA7"/>
    <w:rsid w:val="00F820F3"/>
    <w:rsid w:val="00F82676"/>
    <w:rsid w:val="00F86D57"/>
    <w:rsid w:val="00F8721D"/>
    <w:rsid w:val="00F87EA7"/>
    <w:rsid w:val="00F90827"/>
    <w:rsid w:val="00F9170D"/>
    <w:rsid w:val="00F91A07"/>
    <w:rsid w:val="00F92A4A"/>
    <w:rsid w:val="00F943ED"/>
    <w:rsid w:val="00F94F6C"/>
    <w:rsid w:val="00F95BC6"/>
    <w:rsid w:val="00F95EFD"/>
    <w:rsid w:val="00F96BD8"/>
    <w:rsid w:val="00F97A36"/>
    <w:rsid w:val="00FA0677"/>
    <w:rsid w:val="00FA2C59"/>
    <w:rsid w:val="00FA2FE6"/>
    <w:rsid w:val="00FA3B28"/>
    <w:rsid w:val="00FA403F"/>
    <w:rsid w:val="00FA4257"/>
    <w:rsid w:val="00FA4701"/>
    <w:rsid w:val="00FA594F"/>
    <w:rsid w:val="00FA7189"/>
    <w:rsid w:val="00FB061B"/>
    <w:rsid w:val="00FB313B"/>
    <w:rsid w:val="00FB45F0"/>
    <w:rsid w:val="00FB5C94"/>
    <w:rsid w:val="00FB7324"/>
    <w:rsid w:val="00FC05AF"/>
    <w:rsid w:val="00FC0B82"/>
    <w:rsid w:val="00FC11C6"/>
    <w:rsid w:val="00FC2F55"/>
    <w:rsid w:val="00FC2FAF"/>
    <w:rsid w:val="00FC4982"/>
    <w:rsid w:val="00FC4F75"/>
    <w:rsid w:val="00FD18F6"/>
    <w:rsid w:val="00FD2559"/>
    <w:rsid w:val="00FD3573"/>
    <w:rsid w:val="00FD3727"/>
    <w:rsid w:val="00FD445E"/>
    <w:rsid w:val="00FD47FF"/>
    <w:rsid w:val="00FD72EA"/>
    <w:rsid w:val="00FE2677"/>
    <w:rsid w:val="00FE3981"/>
    <w:rsid w:val="00FE4A10"/>
    <w:rsid w:val="00FE69CE"/>
    <w:rsid w:val="00FE7444"/>
    <w:rsid w:val="00FF0AD6"/>
    <w:rsid w:val="00FF0CF8"/>
    <w:rsid w:val="00FF1541"/>
    <w:rsid w:val="00FF1C67"/>
    <w:rsid w:val="00FF2912"/>
    <w:rsid w:val="00FF35B7"/>
    <w:rsid w:val="00FF3BEC"/>
    <w:rsid w:val="00FF50F7"/>
    <w:rsid w:val="00FF6636"/>
    <w:rsid w:val="00FF7329"/>
    <w:rsid w:val="00FF7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B67EC62"/>
  <w15:docId w15:val="{9B739B5B-D80A-4350-8349-167AA729D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rsid w:val="00E55674"/>
    <w:rPr>
      <w:sz w:val="24"/>
      <w:szCs w:val="24"/>
    </w:rPr>
  </w:style>
  <w:style w:type="paragraph" w:styleId="10">
    <w:name w:val="heading 1"/>
    <w:basedOn w:val="a1"/>
    <w:next w:val="a1"/>
    <w:link w:val="11"/>
    <w:qFormat/>
    <w:rsid w:val="00A75204"/>
    <w:pPr>
      <w:keepNext/>
      <w:keepLines/>
      <w:spacing w:before="360" w:after="360" w:line="360" w:lineRule="auto"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20">
    <w:name w:val="heading 2"/>
    <w:basedOn w:val="a1"/>
    <w:next w:val="a1"/>
    <w:link w:val="21"/>
    <w:semiHidden/>
    <w:unhideWhenUsed/>
    <w:qFormat/>
    <w:rsid w:val="001E438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0">
    <w:name w:val="heading 3"/>
    <w:basedOn w:val="a1"/>
    <w:next w:val="a1"/>
    <w:link w:val="31"/>
    <w:semiHidden/>
    <w:unhideWhenUsed/>
    <w:qFormat/>
    <w:rsid w:val="005A1A5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0">
    <w:name w:val="heading 4"/>
    <w:basedOn w:val="a1"/>
    <w:next w:val="a1"/>
    <w:link w:val="41"/>
    <w:semiHidden/>
    <w:unhideWhenUsed/>
    <w:qFormat/>
    <w:rsid w:val="005A1A5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semiHidden/>
    <w:unhideWhenUsed/>
    <w:qFormat/>
    <w:rsid w:val="006057B8"/>
    <w:pPr>
      <w:keepNext/>
      <w:keepLines/>
      <w:numPr>
        <w:ilvl w:val="4"/>
        <w:numId w:val="19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semiHidden/>
    <w:unhideWhenUsed/>
    <w:qFormat/>
    <w:rsid w:val="006057B8"/>
    <w:pPr>
      <w:keepNext/>
      <w:keepLines/>
      <w:numPr>
        <w:ilvl w:val="5"/>
        <w:numId w:val="19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semiHidden/>
    <w:unhideWhenUsed/>
    <w:qFormat/>
    <w:rsid w:val="006057B8"/>
    <w:pPr>
      <w:keepNext/>
      <w:keepLines/>
      <w:numPr>
        <w:ilvl w:val="6"/>
        <w:numId w:val="19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semiHidden/>
    <w:unhideWhenUsed/>
    <w:qFormat/>
    <w:rsid w:val="006057B8"/>
    <w:pPr>
      <w:keepNext/>
      <w:keepLines/>
      <w:numPr>
        <w:ilvl w:val="7"/>
        <w:numId w:val="19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1"/>
    <w:next w:val="a1"/>
    <w:link w:val="90"/>
    <w:semiHidden/>
    <w:unhideWhenUsed/>
    <w:qFormat/>
    <w:rsid w:val="006057B8"/>
    <w:pPr>
      <w:keepNext/>
      <w:keepLines/>
      <w:numPr>
        <w:ilvl w:val="8"/>
        <w:numId w:val="19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Заголовок 1 Знак"/>
    <w:basedOn w:val="a2"/>
    <w:link w:val="10"/>
    <w:rsid w:val="00A75204"/>
    <w:rPr>
      <w:rFonts w:eastAsiaTheme="majorEastAsia" w:cstheme="majorBidi"/>
      <w:b/>
      <w:bCs/>
      <w:sz w:val="28"/>
      <w:szCs w:val="28"/>
    </w:rPr>
  </w:style>
  <w:style w:type="character" w:customStyle="1" w:styleId="21">
    <w:name w:val="Заголовок 2 Знак"/>
    <w:basedOn w:val="a2"/>
    <w:link w:val="20"/>
    <w:semiHidden/>
    <w:rsid w:val="001E438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1">
    <w:name w:val="Заголовок 3 Знак"/>
    <w:basedOn w:val="a2"/>
    <w:link w:val="30"/>
    <w:semiHidden/>
    <w:rsid w:val="005A1A51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character" w:customStyle="1" w:styleId="41">
    <w:name w:val="Заголовок 4 Знак"/>
    <w:basedOn w:val="a2"/>
    <w:link w:val="40"/>
    <w:semiHidden/>
    <w:rsid w:val="005A1A5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</w:rPr>
  </w:style>
  <w:style w:type="character" w:customStyle="1" w:styleId="50">
    <w:name w:val="Заголовок 5 Знак"/>
    <w:basedOn w:val="a2"/>
    <w:link w:val="5"/>
    <w:semiHidden/>
    <w:rsid w:val="006057B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60">
    <w:name w:val="Заголовок 6 Знак"/>
    <w:basedOn w:val="a2"/>
    <w:link w:val="6"/>
    <w:semiHidden/>
    <w:rsid w:val="006057B8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</w:rPr>
  </w:style>
  <w:style w:type="character" w:customStyle="1" w:styleId="70">
    <w:name w:val="Заголовок 7 Знак"/>
    <w:basedOn w:val="a2"/>
    <w:link w:val="7"/>
    <w:semiHidden/>
    <w:rsid w:val="006057B8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Заголовок 8 Знак"/>
    <w:basedOn w:val="a2"/>
    <w:link w:val="8"/>
    <w:semiHidden/>
    <w:rsid w:val="006057B8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90">
    <w:name w:val="Заголовок 9 Знак"/>
    <w:basedOn w:val="a2"/>
    <w:link w:val="9"/>
    <w:semiHidden/>
    <w:rsid w:val="006057B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table" w:styleId="a5">
    <w:name w:val="Table Grid"/>
    <w:basedOn w:val="a3"/>
    <w:rsid w:val="005B1A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Plain Text"/>
    <w:basedOn w:val="a1"/>
    <w:link w:val="a7"/>
    <w:rsid w:val="00330826"/>
    <w:rPr>
      <w:rFonts w:ascii="Courier New" w:hAnsi="Courier New"/>
      <w:sz w:val="20"/>
      <w:szCs w:val="20"/>
    </w:rPr>
  </w:style>
  <w:style w:type="character" w:customStyle="1" w:styleId="a7">
    <w:name w:val="Текст Знак"/>
    <w:link w:val="a6"/>
    <w:rsid w:val="00C73BE4"/>
    <w:rPr>
      <w:rFonts w:ascii="Courier New" w:hAnsi="Courier New"/>
    </w:rPr>
  </w:style>
  <w:style w:type="paragraph" w:customStyle="1" w:styleId="MTDisplayEquation">
    <w:name w:val="MTDisplayEquation"/>
    <w:basedOn w:val="a1"/>
    <w:next w:val="a1"/>
    <w:rsid w:val="00003328"/>
    <w:pPr>
      <w:tabs>
        <w:tab w:val="center" w:pos="4680"/>
        <w:tab w:val="right" w:pos="9360"/>
      </w:tabs>
    </w:pPr>
    <w:rPr>
      <w:sz w:val="28"/>
      <w:szCs w:val="28"/>
    </w:rPr>
  </w:style>
  <w:style w:type="paragraph" w:styleId="a8">
    <w:name w:val="footer"/>
    <w:basedOn w:val="a1"/>
    <w:link w:val="a9"/>
    <w:uiPriority w:val="99"/>
    <w:rsid w:val="00C171AB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link w:val="a8"/>
    <w:uiPriority w:val="99"/>
    <w:rsid w:val="00890993"/>
    <w:rPr>
      <w:sz w:val="24"/>
      <w:szCs w:val="24"/>
    </w:rPr>
  </w:style>
  <w:style w:type="character" w:styleId="aa">
    <w:name w:val="page number"/>
    <w:basedOn w:val="a2"/>
    <w:rsid w:val="00C171AB"/>
  </w:style>
  <w:style w:type="paragraph" w:customStyle="1" w:styleId="ab">
    <w:name w:val="+Тит_Тема ВКР"/>
    <w:basedOn w:val="ac"/>
    <w:qFormat/>
    <w:rsid w:val="00A22A43"/>
    <w:pPr>
      <w:suppressAutoHyphens/>
    </w:pPr>
    <w:rPr>
      <w:b/>
      <w:sz w:val="32"/>
      <w:szCs w:val="36"/>
    </w:rPr>
  </w:style>
  <w:style w:type="paragraph" w:customStyle="1" w:styleId="ac">
    <w:name w:val="+Тит_Абзац по центру"/>
    <w:basedOn w:val="1-"/>
    <w:qFormat/>
    <w:rsid w:val="00A22A43"/>
    <w:pPr>
      <w:shd w:val="clear" w:color="auto" w:fill="FFFFFF"/>
      <w:spacing w:line="240" w:lineRule="auto"/>
      <w:ind w:firstLine="0"/>
      <w:jc w:val="center"/>
    </w:pPr>
    <w:rPr>
      <w:color w:val="000000"/>
    </w:rPr>
  </w:style>
  <w:style w:type="paragraph" w:customStyle="1" w:styleId="1-">
    <w:name w:val="+Абзац с отступом 1-ой строки"/>
    <w:qFormat/>
    <w:rsid w:val="00791096"/>
    <w:pPr>
      <w:spacing w:line="360" w:lineRule="auto"/>
      <w:ind w:firstLine="709"/>
      <w:jc w:val="both"/>
    </w:pPr>
    <w:rPr>
      <w:rFonts w:eastAsiaTheme="minorEastAsia"/>
      <w:sz w:val="28"/>
      <w:szCs w:val="28"/>
    </w:rPr>
  </w:style>
  <w:style w:type="paragraph" w:styleId="ad">
    <w:name w:val="Balloon Text"/>
    <w:basedOn w:val="a1"/>
    <w:link w:val="ae"/>
    <w:rsid w:val="00DC1F81"/>
    <w:rPr>
      <w:rFonts w:ascii="Tahoma" w:hAnsi="Tahoma"/>
      <w:sz w:val="16"/>
      <w:szCs w:val="16"/>
    </w:rPr>
  </w:style>
  <w:style w:type="character" w:customStyle="1" w:styleId="ae">
    <w:name w:val="Текст выноски Знак"/>
    <w:link w:val="ad"/>
    <w:rsid w:val="00DC1F81"/>
    <w:rPr>
      <w:rFonts w:ascii="Tahoma" w:hAnsi="Tahoma" w:cs="Tahoma"/>
      <w:sz w:val="16"/>
      <w:szCs w:val="16"/>
    </w:rPr>
  </w:style>
  <w:style w:type="character" w:styleId="af">
    <w:name w:val="Hyperlink"/>
    <w:uiPriority w:val="99"/>
    <w:rsid w:val="00ED258B"/>
    <w:rPr>
      <w:color w:val="0000FF"/>
      <w:u w:val="single"/>
    </w:rPr>
  </w:style>
  <w:style w:type="paragraph" w:styleId="af0">
    <w:name w:val="header"/>
    <w:basedOn w:val="a1"/>
    <w:link w:val="af1"/>
    <w:rsid w:val="00890993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link w:val="af0"/>
    <w:rsid w:val="00890993"/>
    <w:rPr>
      <w:sz w:val="24"/>
      <w:szCs w:val="24"/>
    </w:rPr>
  </w:style>
  <w:style w:type="paragraph" w:styleId="af2">
    <w:name w:val="List Paragraph"/>
    <w:link w:val="af3"/>
    <w:uiPriority w:val="34"/>
    <w:qFormat/>
    <w:rsid w:val="00DD6B6B"/>
    <w:pPr>
      <w:ind w:left="709"/>
      <w:contextualSpacing/>
    </w:pPr>
    <w:rPr>
      <w:sz w:val="28"/>
      <w:szCs w:val="24"/>
    </w:rPr>
  </w:style>
  <w:style w:type="character" w:customStyle="1" w:styleId="af3">
    <w:name w:val="Абзац списка Знак"/>
    <w:basedOn w:val="a2"/>
    <w:link w:val="af2"/>
    <w:uiPriority w:val="34"/>
    <w:rsid w:val="00DD6B6B"/>
    <w:rPr>
      <w:sz w:val="28"/>
      <w:szCs w:val="24"/>
    </w:rPr>
  </w:style>
  <w:style w:type="paragraph" w:styleId="af4">
    <w:name w:val="Subtitle"/>
    <w:basedOn w:val="a1"/>
    <w:next w:val="a1"/>
    <w:link w:val="af5"/>
    <w:qFormat/>
    <w:rsid w:val="008852C4"/>
    <w:pPr>
      <w:numPr>
        <w:ilvl w:val="1"/>
      </w:numPr>
      <w:spacing w:before="240" w:line="360" w:lineRule="auto"/>
      <w:ind w:firstLine="709"/>
      <w:jc w:val="both"/>
    </w:pPr>
    <w:rPr>
      <w:rFonts w:eastAsiaTheme="majorEastAsia" w:cstheme="majorBidi"/>
      <w:b/>
      <w:iCs/>
      <w:spacing w:val="15"/>
      <w:sz w:val="28"/>
    </w:rPr>
  </w:style>
  <w:style w:type="character" w:customStyle="1" w:styleId="af5">
    <w:name w:val="Подзаголовок Знак"/>
    <w:basedOn w:val="a2"/>
    <w:link w:val="af4"/>
    <w:rsid w:val="008852C4"/>
    <w:rPr>
      <w:rFonts w:eastAsiaTheme="majorEastAsia" w:cstheme="majorBidi"/>
      <w:b/>
      <w:iCs/>
      <w:spacing w:val="15"/>
      <w:sz w:val="28"/>
      <w:szCs w:val="24"/>
    </w:rPr>
  </w:style>
  <w:style w:type="paragraph" w:styleId="af6">
    <w:name w:val="TOC Heading"/>
    <w:basedOn w:val="10"/>
    <w:next w:val="a1"/>
    <w:uiPriority w:val="39"/>
    <w:unhideWhenUsed/>
    <w:qFormat/>
    <w:rsid w:val="00F82676"/>
    <w:p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lang w:eastAsia="en-US"/>
    </w:rPr>
  </w:style>
  <w:style w:type="paragraph" w:styleId="12">
    <w:name w:val="toc 1"/>
    <w:basedOn w:val="13"/>
    <w:next w:val="a1"/>
    <w:autoRedefine/>
    <w:uiPriority w:val="39"/>
    <w:qFormat/>
    <w:rsid w:val="003B5E88"/>
    <w:rPr>
      <w:noProof/>
    </w:rPr>
  </w:style>
  <w:style w:type="paragraph" w:customStyle="1" w:styleId="13">
    <w:name w:val="+Оглавление 1"/>
    <w:qFormat/>
    <w:rsid w:val="00060795"/>
    <w:pPr>
      <w:tabs>
        <w:tab w:val="right" w:leader="dot" w:pos="9356"/>
      </w:tabs>
      <w:spacing w:line="360" w:lineRule="auto"/>
    </w:pPr>
    <w:rPr>
      <w:rFonts w:eastAsiaTheme="majorEastAsia"/>
      <w:sz w:val="28"/>
      <w:szCs w:val="28"/>
      <w:lang w:eastAsia="en-US"/>
    </w:rPr>
  </w:style>
  <w:style w:type="paragraph" w:styleId="22">
    <w:name w:val="toc 2"/>
    <w:basedOn w:val="23"/>
    <w:next w:val="a1"/>
    <w:autoRedefine/>
    <w:uiPriority w:val="39"/>
    <w:unhideWhenUsed/>
    <w:qFormat/>
    <w:rsid w:val="00FF0CF8"/>
    <w:rPr>
      <w:rFonts w:eastAsiaTheme="minorEastAsia" w:cstheme="minorBidi"/>
      <w:szCs w:val="22"/>
    </w:rPr>
  </w:style>
  <w:style w:type="paragraph" w:customStyle="1" w:styleId="23">
    <w:name w:val="+Оглавление 2"/>
    <w:basedOn w:val="13"/>
    <w:next w:val="a1"/>
    <w:qFormat/>
    <w:rsid w:val="00CF75B8"/>
    <w:pPr>
      <w:ind w:left="284"/>
    </w:pPr>
  </w:style>
  <w:style w:type="paragraph" w:styleId="32">
    <w:name w:val="toc 3"/>
    <w:basedOn w:val="33"/>
    <w:next w:val="a1"/>
    <w:autoRedefine/>
    <w:uiPriority w:val="39"/>
    <w:unhideWhenUsed/>
    <w:qFormat/>
    <w:rsid w:val="00FF0CF8"/>
    <w:rPr>
      <w:rFonts w:eastAsiaTheme="minorEastAsia" w:cstheme="minorBidi"/>
      <w:szCs w:val="22"/>
    </w:rPr>
  </w:style>
  <w:style w:type="paragraph" w:customStyle="1" w:styleId="33">
    <w:name w:val="+Оглавление 3"/>
    <w:basedOn w:val="13"/>
    <w:next w:val="a1"/>
    <w:qFormat/>
    <w:rsid w:val="00CF75B8"/>
    <w:pPr>
      <w:ind w:left="567"/>
    </w:pPr>
  </w:style>
  <w:style w:type="paragraph" w:styleId="af7">
    <w:name w:val="footnote text"/>
    <w:basedOn w:val="a1"/>
    <w:link w:val="af8"/>
    <w:rsid w:val="001E4383"/>
    <w:rPr>
      <w:sz w:val="20"/>
      <w:szCs w:val="20"/>
    </w:rPr>
  </w:style>
  <w:style w:type="character" w:customStyle="1" w:styleId="af8">
    <w:name w:val="Текст сноски Знак"/>
    <w:basedOn w:val="a2"/>
    <w:link w:val="af7"/>
    <w:rsid w:val="001E4383"/>
  </w:style>
  <w:style w:type="character" w:styleId="af9">
    <w:name w:val="footnote reference"/>
    <w:basedOn w:val="a2"/>
    <w:rsid w:val="001E4383"/>
    <w:rPr>
      <w:vertAlign w:val="superscript"/>
    </w:rPr>
  </w:style>
  <w:style w:type="character" w:customStyle="1" w:styleId="apple-converted-space">
    <w:name w:val="apple-converted-space"/>
    <w:basedOn w:val="a2"/>
    <w:rsid w:val="00914FC2"/>
  </w:style>
  <w:style w:type="character" w:customStyle="1" w:styleId="pubnames">
    <w:name w:val="pub_names"/>
    <w:basedOn w:val="a2"/>
    <w:rsid w:val="00914FC2"/>
  </w:style>
  <w:style w:type="paragraph" w:styleId="afa">
    <w:name w:val="Body Text"/>
    <w:basedOn w:val="a1"/>
    <w:link w:val="afb"/>
    <w:unhideWhenUsed/>
    <w:rsid w:val="00707AE3"/>
    <w:pPr>
      <w:jc w:val="center"/>
    </w:pPr>
    <w:rPr>
      <w:szCs w:val="20"/>
    </w:rPr>
  </w:style>
  <w:style w:type="character" w:customStyle="1" w:styleId="afb">
    <w:name w:val="Основной текст Знак"/>
    <w:basedOn w:val="a2"/>
    <w:link w:val="afa"/>
    <w:rsid w:val="00707AE3"/>
    <w:rPr>
      <w:sz w:val="24"/>
    </w:rPr>
  </w:style>
  <w:style w:type="paragraph" w:customStyle="1" w:styleId="afc">
    <w:name w:val="+ЗАГОЛОВОК по центру"/>
    <w:next w:val="1-"/>
    <w:link w:val="afd"/>
    <w:qFormat/>
    <w:rsid w:val="00B53865"/>
    <w:pPr>
      <w:pageBreakBefore/>
      <w:suppressAutoHyphens/>
      <w:spacing w:after="120" w:line="360" w:lineRule="auto"/>
      <w:jc w:val="center"/>
      <w:outlineLvl w:val="0"/>
    </w:pPr>
    <w:rPr>
      <w:rFonts w:eastAsiaTheme="majorEastAsia" w:cstheme="majorBidi"/>
      <w:b/>
      <w:bCs/>
      <w:caps/>
      <w:sz w:val="28"/>
      <w:szCs w:val="28"/>
    </w:rPr>
  </w:style>
  <w:style w:type="character" w:customStyle="1" w:styleId="afd">
    <w:name w:val="+ЗАГОЛОВОК по центру Знак"/>
    <w:basedOn w:val="11"/>
    <w:link w:val="afc"/>
    <w:rsid w:val="00B53865"/>
    <w:rPr>
      <w:rFonts w:eastAsiaTheme="majorEastAsia" w:cstheme="majorBidi"/>
      <w:b/>
      <w:bCs/>
      <w:caps/>
      <w:sz w:val="28"/>
      <w:szCs w:val="28"/>
    </w:rPr>
  </w:style>
  <w:style w:type="paragraph" w:customStyle="1" w:styleId="-">
    <w:name w:val="+№ - Название рисунка"/>
    <w:basedOn w:val="1-"/>
    <w:next w:val="1-"/>
    <w:link w:val="-0"/>
    <w:qFormat/>
    <w:rsid w:val="00D26E82"/>
    <w:pPr>
      <w:keepLines/>
      <w:suppressAutoHyphens/>
      <w:spacing w:before="120" w:after="240" w:line="240" w:lineRule="auto"/>
      <w:ind w:firstLine="0"/>
      <w:jc w:val="center"/>
    </w:pPr>
  </w:style>
  <w:style w:type="character" w:customStyle="1" w:styleId="-0">
    <w:name w:val="+№ - Название рисунка Знак"/>
    <w:basedOn w:val="a2"/>
    <w:link w:val="-"/>
    <w:rsid w:val="00D26E82"/>
    <w:rPr>
      <w:rFonts w:eastAsiaTheme="minorEastAsia"/>
      <w:sz w:val="28"/>
      <w:szCs w:val="28"/>
    </w:rPr>
  </w:style>
  <w:style w:type="paragraph" w:customStyle="1" w:styleId="-1">
    <w:name w:val="+№ - Название таблицы"/>
    <w:basedOn w:val="1-"/>
    <w:next w:val="a1"/>
    <w:link w:val="-2"/>
    <w:qFormat/>
    <w:rsid w:val="00432856"/>
    <w:pPr>
      <w:keepNext/>
      <w:keepLines/>
      <w:suppressAutoHyphens/>
      <w:spacing w:before="120" w:after="120" w:line="240" w:lineRule="auto"/>
      <w:ind w:firstLine="0"/>
      <w:jc w:val="left"/>
    </w:pPr>
  </w:style>
  <w:style w:type="character" w:customStyle="1" w:styleId="-2">
    <w:name w:val="+№ - Название таблицы Знак"/>
    <w:basedOn w:val="a2"/>
    <w:link w:val="-1"/>
    <w:rsid w:val="00432856"/>
    <w:rPr>
      <w:rFonts w:eastAsiaTheme="minorEastAsia"/>
      <w:sz w:val="28"/>
      <w:szCs w:val="28"/>
    </w:rPr>
  </w:style>
  <w:style w:type="paragraph" w:customStyle="1" w:styleId="a0">
    <w:name w:val="+Список использованных источников"/>
    <w:basedOn w:val="af2"/>
    <w:link w:val="afe"/>
    <w:qFormat/>
    <w:rsid w:val="00634A0E"/>
    <w:pPr>
      <w:numPr>
        <w:numId w:val="15"/>
      </w:numPr>
      <w:tabs>
        <w:tab w:val="left" w:pos="1134"/>
      </w:tabs>
      <w:spacing w:line="360" w:lineRule="auto"/>
      <w:ind w:left="0" w:firstLine="709"/>
      <w:jc w:val="both"/>
    </w:pPr>
    <w:rPr>
      <w:szCs w:val="28"/>
    </w:rPr>
  </w:style>
  <w:style w:type="character" w:customStyle="1" w:styleId="afe">
    <w:name w:val="+Список использованных источников Знак"/>
    <w:basedOn w:val="af3"/>
    <w:link w:val="a0"/>
    <w:rsid w:val="00634A0E"/>
    <w:rPr>
      <w:sz w:val="28"/>
      <w:szCs w:val="28"/>
    </w:rPr>
  </w:style>
  <w:style w:type="paragraph" w:customStyle="1" w:styleId="1">
    <w:name w:val="+Заголовок 1 уровня"/>
    <w:next w:val="1-"/>
    <w:qFormat/>
    <w:rsid w:val="004836C2"/>
    <w:pPr>
      <w:keepNext/>
      <w:keepLines/>
      <w:pageBreakBefore/>
      <w:numPr>
        <w:numId w:val="32"/>
      </w:numPr>
      <w:suppressAutoHyphens/>
      <w:spacing w:after="120" w:line="360" w:lineRule="auto"/>
      <w:outlineLvl w:val="0"/>
    </w:pPr>
    <w:rPr>
      <w:rFonts w:eastAsiaTheme="minorEastAsia"/>
      <w:b/>
      <w:sz w:val="28"/>
      <w:szCs w:val="28"/>
    </w:rPr>
  </w:style>
  <w:style w:type="paragraph" w:customStyle="1" w:styleId="2">
    <w:name w:val="+Заголовок 2 уровня"/>
    <w:basedOn w:val="1"/>
    <w:next w:val="1-"/>
    <w:qFormat/>
    <w:rsid w:val="004836C2"/>
    <w:pPr>
      <w:pageBreakBefore w:val="0"/>
      <w:numPr>
        <w:ilvl w:val="1"/>
      </w:numPr>
      <w:spacing w:after="0"/>
      <w:outlineLvl w:val="1"/>
    </w:pPr>
  </w:style>
  <w:style w:type="paragraph" w:customStyle="1" w:styleId="3">
    <w:name w:val="+Заголовок 3 уровня"/>
    <w:basedOn w:val="2"/>
    <w:next w:val="1-"/>
    <w:qFormat/>
    <w:rsid w:val="00F3457B"/>
    <w:pPr>
      <w:numPr>
        <w:ilvl w:val="2"/>
      </w:numPr>
      <w:outlineLvl w:val="2"/>
    </w:pPr>
  </w:style>
  <w:style w:type="paragraph" w:customStyle="1" w:styleId="4">
    <w:name w:val="+Заголовок 4 уровня"/>
    <w:basedOn w:val="3"/>
    <w:next w:val="1-"/>
    <w:qFormat/>
    <w:rsid w:val="00B53865"/>
    <w:pPr>
      <w:numPr>
        <w:ilvl w:val="3"/>
      </w:numPr>
      <w:outlineLvl w:val="3"/>
    </w:pPr>
    <w:rPr>
      <w:lang w:val="en-US"/>
    </w:rPr>
  </w:style>
  <w:style w:type="paragraph" w:styleId="42">
    <w:name w:val="toc 4"/>
    <w:basedOn w:val="43"/>
    <w:next w:val="a1"/>
    <w:autoRedefine/>
    <w:uiPriority w:val="39"/>
    <w:rsid w:val="00FF0CF8"/>
  </w:style>
  <w:style w:type="paragraph" w:customStyle="1" w:styleId="43">
    <w:name w:val="+Оглавление 4"/>
    <w:basedOn w:val="13"/>
    <w:next w:val="a1"/>
    <w:qFormat/>
    <w:rsid w:val="00FD445E"/>
    <w:pPr>
      <w:ind w:left="851"/>
    </w:pPr>
  </w:style>
  <w:style w:type="paragraph" w:customStyle="1" w:styleId="aff">
    <w:name w:val="+Заголовки"/>
    <w:basedOn w:val="a1"/>
    <w:next w:val="a1"/>
    <w:rsid w:val="00051597"/>
    <w:pPr>
      <w:spacing w:line="360" w:lineRule="auto"/>
      <w:ind w:firstLine="709"/>
    </w:pPr>
    <w:rPr>
      <w:rFonts w:eastAsiaTheme="minorEastAsia"/>
      <w:bCs/>
      <w:color w:val="365F91" w:themeColor="accent1" w:themeShade="BF"/>
      <w:sz w:val="28"/>
      <w:szCs w:val="28"/>
    </w:rPr>
  </w:style>
  <w:style w:type="paragraph" w:customStyle="1" w:styleId="24">
    <w:name w:val="+Приложение Заголовок 2"/>
    <w:next w:val="1-"/>
    <w:qFormat/>
    <w:rsid w:val="00D07945"/>
    <w:pPr>
      <w:keepNext/>
      <w:keepLines/>
      <w:suppressAutoHyphens/>
      <w:spacing w:line="360" w:lineRule="auto"/>
      <w:ind w:firstLine="709"/>
      <w:outlineLvl w:val="1"/>
    </w:pPr>
    <w:rPr>
      <w:rFonts w:eastAsiaTheme="minorEastAsia"/>
      <w:b/>
      <w:sz w:val="28"/>
      <w:szCs w:val="28"/>
    </w:rPr>
  </w:style>
  <w:style w:type="paragraph" w:customStyle="1" w:styleId="100">
    <w:name w:val="Стиль _абзац с отступом 1 строки + По центру Первая строка:  0 см"/>
    <w:basedOn w:val="1-"/>
    <w:rsid w:val="00051597"/>
    <w:pPr>
      <w:ind w:firstLine="0"/>
      <w:jc w:val="center"/>
    </w:pPr>
    <w:rPr>
      <w:rFonts w:eastAsia="Times New Roman"/>
      <w:szCs w:val="20"/>
    </w:rPr>
  </w:style>
  <w:style w:type="paragraph" w:customStyle="1" w:styleId="aff0">
    <w:name w:val="+ЗаголРеферСодерж"/>
    <w:basedOn w:val="ac"/>
    <w:next w:val="1-"/>
    <w:qFormat/>
    <w:rsid w:val="003B5E88"/>
    <w:pPr>
      <w:pageBreakBefore/>
      <w:spacing w:after="240"/>
    </w:pPr>
    <w:rPr>
      <w:b/>
      <w:caps/>
    </w:rPr>
  </w:style>
  <w:style w:type="paragraph" w:customStyle="1" w:styleId="aff1">
    <w:name w:val="+Текст в таблице"/>
    <w:basedOn w:val="1-"/>
    <w:qFormat/>
    <w:rsid w:val="00F33BBB"/>
    <w:pPr>
      <w:spacing w:line="240" w:lineRule="auto"/>
      <w:ind w:firstLine="0"/>
      <w:jc w:val="left"/>
    </w:pPr>
  </w:style>
  <w:style w:type="paragraph" w:customStyle="1" w:styleId="aff2">
    <w:name w:val="+ПРИЛОЖЕНИЕ А и Загол. на сл. строке"/>
    <w:basedOn w:val="afc"/>
    <w:next w:val="1-"/>
    <w:rsid w:val="00310318"/>
    <w:rPr>
      <w:bCs w:val="0"/>
      <w:caps w:val="0"/>
    </w:rPr>
  </w:style>
  <w:style w:type="paragraph" w:customStyle="1" w:styleId="aff3">
    <w:name w:val="Стиль +ПРИЛОЖЕНИЕ А + не все прописные"/>
    <w:basedOn w:val="a1"/>
    <w:rsid w:val="001B409D"/>
    <w:pPr>
      <w:pageBreakBefore/>
      <w:suppressAutoHyphens/>
      <w:spacing w:after="120" w:line="360" w:lineRule="auto"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51">
    <w:name w:val="toc 5"/>
    <w:basedOn w:val="a1"/>
    <w:next w:val="a1"/>
    <w:autoRedefine/>
    <w:rsid w:val="009F6673"/>
    <w:pPr>
      <w:spacing w:after="100"/>
      <w:ind w:left="960"/>
    </w:pPr>
  </w:style>
  <w:style w:type="numbering" w:customStyle="1" w:styleId="a">
    <w:name w:val="+Список автонумер заголовков"/>
    <w:uiPriority w:val="99"/>
    <w:rsid w:val="004836C2"/>
    <w:pPr>
      <w:numPr>
        <w:numId w:val="24"/>
      </w:numPr>
    </w:pPr>
  </w:style>
  <w:style w:type="paragraph" w:customStyle="1" w:styleId="aff4">
    <w:name w:val="+КлючСловаРеферат"/>
    <w:basedOn w:val="1-"/>
    <w:qFormat/>
    <w:rsid w:val="002C7753"/>
    <w:pPr>
      <w:suppressAutoHyphens/>
      <w:spacing w:before="360" w:after="240"/>
    </w:pPr>
    <w:rPr>
      <w:caps/>
    </w:rPr>
  </w:style>
  <w:style w:type="character" w:styleId="aff5">
    <w:name w:val="Unresolved Mention"/>
    <w:basedOn w:val="a2"/>
    <w:uiPriority w:val="99"/>
    <w:semiHidden/>
    <w:unhideWhenUsed/>
    <w:rsid w:val="003271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22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4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4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5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5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H:\SSAU\SHablon_oformlenija_VKR_2022_5_6.do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BEF35CA-0AF3-4564-A8D2-6FFFC06BFD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SHablon_oformlenija_VKR_2022_5_6.dotm</Template>
  <TotalTime>87</TotalTime>
  <Pages>18</Pages>
  <Words>2999</Words>
  <Characters>17098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ssau</Company>
  <LinksUpToDate>false</LinksUpToDate>
  <CharactersWithSpaces>20057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Leonardo Werb</dc:creator>
  <cp:lastModifiedBy>V SS</cp:lastModifiedBy>
  <cp:revision>5</cp:revision>
  <cp:lastPrinted>2022-04-10T18:27:00Z</cp:lastPrinted>
  <dcterms:created xsi:type="dcterms:W3CDTF">2025-12-19T19:34:00Z</dcterms:created>
  <dcterms:modified xsi:type="dcterms:W3CDTF">2025-12-19T21:04:00Z</dcterms:modified>
</cp:coreProperties>
</file>